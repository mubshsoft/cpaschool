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B4" w:rsidRPr="00EA35DD" w:rsidRDefault="00A863B4" w:rsidP="00A863B4">
      <w:pPr>
        <w:pStyle w:val="Title"/>
        <w:rPr>
          <w:rStyle w:val="style12"/>
          <w:rFonts w:ascii="Verdana" w:hAnsi="Verdana"/>
          <w:sz w:val="28"/>
          <w:szCs w:val="28"/>
          <w:u w:val="none"/>
          <w:lang w:val="es-ES"/>
        </w:rPr>
      </w:pPr>
      <w:r w:rsidRPr="00EA35DD">
        <w:rPr>
          <w:rStyle w:val="style12"/>
          <w:rFonts w:ascii="Verdana" w:hAnsi="Verdana"/>
          <w:sz w:val="28"/>
          <w:szCs w:val="28"/>
          <w:u w:val="none"/>
          <w:lang w:val="es-ES"/>
        </w:rPr>
        <w:t>Curriculum Vitae</w:t>
      </w:r>
    </w:p>
    <w:p w:rsidR="00465EC0" w:rsidRDefault="00221A41" w:rsidP="00465EC0">
      <w:pPr>
        <w:pStyle w:val="Title"/>
        <w:tabs>
          <w:tab w:val="left" w:pos="3119"/>
        </w:tabs>
        <w:ind w:left="2880" w:hanging="2880"/>
        <w:jc w:val="left"/>
        <w:rPr>
          <w:rStyle w:val="style12"/>
          <w:rFonts w:ascii="Verdana" w:hAnsi="Verdana"/>
          <w:b w:val="0"/>
          <w:sz w:val="22"/>
          <w:szCs w:val="22"/>
          <w:u w:val="non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491A63E1" wp14:editId="147680A3">
            <wp:simplePos x="0" y="0"/>
            <wp:positionH relativeFrom="column">
              <wp:posOffset>2657475</wp:posOffset>
            </wp:positionH>
            <wp:positionV relativeFrom="paragraph">
              <wp:posOffset>20320</wp:posOffset>
            </wp:positionV>
            <wp:extent cx="752475" cy="680720"/>
            <wp:effectExtent l="0" t="0" r="9525" b="5080"/>
            <wp:wrapNone/>
            <wp:docPr id="2" name="Picture 2" descr="PP photo small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P photo small 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FAA" w:rsidRPr="00EA35DD">
        <w:rPr>
          <w:rStyle w:val="style12"/>
          <w:rFonts w:ascii="Verdana" w:hAnsi="Verdana"/>
          <w:sz w:val="28"/>
          <w:szCs w:val="28"/>
          <w:u w:val="none"/>
          <w:lang w:val="es-ES"/>
        </w:rPr>
        <w:t>M. Srinivasa Rao</w:t>
      </w:r>
      <w:r w:rsidR="00465EC0">
        <w:rPr>
          <w:rStyle w:val="style12"/>
          <w:rFonts w:ascii="Verdana" w:hAnsi="Verdana"/>
          <w:sz w:val="28"/>
          <w:szCs w:val="28"/>
          <w:u w:val="none"/>
          <w:lang w:val="es-ES"/>
        </w:rPr>
        <w:tab/>
      </w:r>
      <w:r w:rsidR="00465EC0">
        <w:rPr>
          <w:rStyle w:val="style12"/>
          <w:rFonts w:ascii="Verdana" w:hAnsi="Verdana"/>
          <w:sz w:val="28"/>
          <w:szCs w:val="28"/>
          <w:u w:val="none"/>
          <w:lang w:val="es-ES"/>
        </w:rPr>
        <w:tab/>
      </w:r>
      <w:r w:rsidR="00465EC0">
        <w:rPr>
          <w:rStyle w:val="style12"/>
          <w:rFonts w:ascii="Verdana" w:hAnsi="Verdana"/>
          <w:sz w:val="28"/>
          <w:szCs w:val="28"/>
          <w:u w:val="none"/>
          <w:lang w:val="es-ES"/>
        </w:rPr>
        <w:tab/>
      </w:r>
      <w:r w:rsidR="00465EC0">
        <w:rPr>
          <w:rStyle w:val="style12"/>
          <w:rFonts w:ascii="Verdana" w:hAnsi="Verdana"/>
          <w:sz w:val="28"/>
          <w:szCs w:val="28"/>
          <w:u w:val="none"/>
          <w:lang w:val="es-ES"/>
        </w:rPr>
        <w:tab/>
      </w:r>
      <w:r w:rsidR="00465EC0">
        <w:rPr>
          <w:rStyle w:val="style12"/>
          <w:rFonts w:ascii="Verdana" w:hAnsi="Verdana"/>
          <w:sz w:val="28"/>
          <w:szCs w:val="28"/>
          <w:u w:val="none"/>
          <w:lang w:val="es-ES"/>
        </w:rPr>
        <w:tab/>
      </w:r>
      <w:r w:rsidR="00465EC0">
        <w:rPr>
          <w:rStyle w:val="style12"/>
          <w:rFonts w:ascii="Verdana" w:hAnsi="Verdana"/>
          <w:sz w:val="28"/>
          <w:szCs w:val="28"/>
          <w:u w:val="none"/>
          <w:lang w:val="es-ES"/>
        </w:rPr>
        <w:tab/>
      </w:r>
      <w:r w:rsidR="00465EC0" w:rsidRPr="00807DB4">
        <w:rPr>
          <w:rFonts w:ascii="Verdana" w:hAnsi="Verdana"/>
          <w:sz w:val="22"/>
          <w:szCs w:val="22"/>
        </w:rPr>
        <w:t>Permanent Address</w:t>
      </w:r>
      <w:r w:rsidR="00807DB4">
        <w:rPr>
          <w:rFonts w:ascii="Verdana" w:hAnsi="Verdana"/>
          <w:sz w:val="22"/>
          <w:szCs w:val="22"/>
          <w:u w:val="none"/>
        </w:rPr>
        <w:t xml:space="preserve"> ;</w:t>
      </w:r>
      <w:r w:rsidR="00465EC0" w:rsidRPr="00562143">
        <w:rPr>
          <w:rFonts w:ascii="Verdana" w:hAnsi="Verdana"/>
          <w:sz w:val="22"/>
          <w:szCs w:val="22"/>
          <w:u w:val="none"/>
        </w:rPr>
        <w:tab/>
      </w:r>
      <w:r w:rsidR="00465EC0">
        <w:rPr>
          <w:rStyle w:val="style12"/>
          <w:rFonts w:ascii="Verdana" w:hAnsi="Verdana"/>
          <w:b w:val="0"/>
          <w:sz w:val="22"/>
          <w:szCs w:val="22"/>
          <w:u w:val="none"/>
        </w:rPr>
        <w:tab/>
      </w:r>
    </w:p>
    <w:p w:rsidR="00465EC0" w:rsidRPr="001B753B" w:rsidRDefault="00465EC0" w:rsidP="00465EC0">
      <w:pPr>
        <w:pStyle w:val="Title"/>
        <w:tabs>
          <w:tab w:val="left" w:pos="3119"/>
        </w:tabs>
        <w:ind w:left="2880" w:hanging="2880"/>
        <w:jc w:val="left"/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</w:pPr>
      <w:r w:rsidRPr="00807DB4">
        <w:rPr>
          <w:rStyle w:val="style12"/>
          <w:rFonts w:ascii="Verdana" w:hAnsi="Verdana"/>
          <w:b w:val="0"/>
          <w:sz w:val="22"/>
          <w:szCs w:val="22"/>
          <w:u w:val="none"/>
        </w:rPr>
        <w:t>109, Block 2, ETA Globevil,</w:t>
      </w:r>
      <w:r>
        <w:rPr>
          <w:rStyle w:val="style12"/>
          <w:rFonts w:ascii="Verdana" w:hAnsi="Verdana"/>
          <w:sz w:val="28"/>
          <w:szCs w:val="28"/>
          <w:u w:val="none"/>
          <w:lang w:val="es-ES"/>
        </w:rPr>
        <w:tab/>
      </w:r>
      <w:r>
        <w:rPr>
          <w:rStyle w:val="style12"/>
          <w:rFonts w:ascii="Verdana" w:hAnsi="Verdana"/>
          <w:sz w:val="28"/>
          <w:szCs w:val="28"/>
          <w:u w:val="none"/>
          <w:lang w:val="es-ES"/>
        </w:rPr>
        <w:tab/>
      </w:r>
      <w:r>
        <w:rPr>
          <w:rStyle w:val="style12"/>
          <w:rFonts w:ascii="Verdana" w:hAnsi="Verdana"/>
          <w:sz w:val="28"/>
          <w:szCs w:val="28"/>
          <w:u w:val="none"/>
          <w:lang w:val="es-ES"/>
        </w:rPr>
        <w:tab/>
      </w:r>
      <w:r>
        <w:rPr>
          <w:rStyle w:val="style12"/>
          <w:rFonts w:ascii="Verdana" w:hAnsi="Verdana"/>
          <w:sz w:val="28"/>
          <w:szCs w:val="28"/>
          <w:u w:val="none"/>
          <w:lang w:val="es-ES"/>
        </w:rPr>
        <w:tab/>
      </w:r>
      <w:r>
        <w:rPr>
          <w:rStyle w:val="style12"/>
          <w:rFonts w:ascii="Verdana" w:hAnsi="Verdana"/>
          <w:sz w:val="28"/>
          <w:szCs w:val="28"/>
          <w:u w:val="none"/>
          <w:lang w:val="es-ES"/>
        </w:rPr>
        <w:tab/>
      </w:r>
      <w:r w:rsidRPr="001B753B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 xml:space="preserve">H.No: 3-125/127/14, </w:t>
      </w:r>
    </w:p>
    <w:p w:rsidR="00445FAA" w:rsidRPr="00EA35DD" w:rsidRDefault="00465EC0" w:rsidP="00465EC0">
      <w:pPr>
        <w:pStyle w:val="Title"/>
        <w:jc w:val="left"/>
        <w:rPr>
          <w:rStyle w:val="style12"/>
          <w:rFonts w:ascii="Verdana" w:hAnsi="Verdana"/>
          <w:sz w:val="28"/>
          <w:szCs w:val="28"/>
          <w:u w:val="none"/>
          <w:lang w:val="es-ES"/>
        </w:rPr>
      </w:pPr>
      <w:r>
        <w:rPr>
          <w:rStyle w:val="style12"/>
          <w:rFonts w:ascii="Verdana" w:hAnsi="Verdana"/>
          <w:b w:val="0"/>
          <w:sz w:val="22"/>
          <w:szCs w:val="22"/>
          <w:u w:val="none"/>
        </w:rPr>
        <w:t>Mambakam, Sriperumbadur,</w:t>
      </w:r>
      <w:r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ab/>
      </w:r>
      <w:r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ab/>
      </w:r>
      <w:r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ab/>
      </w:r>
      <w:r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ab/>
      </w:r>
      <w:r w:rsidRPr="001B753B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>Vivekananda Nagar Colony,</w:t>
      </w:r>
    </w:p>
    <w:p w:rsidR="00163463" w:rsidRDefault="004877CE" w:rsidP="00BA5CDD">
      <w:pPr>
        <w:pStyle w:val="Title"/>
        <w:jc w:val="left"/>
        <w:rPr>
          <w:rStyle w:val="style12"/>
          <w:rFonts w:ascii="Verdana" w:hAnsi="Verdana"/>
          <w:b w:val="0"/>
          <w:sz w:val="20"/>
          <w:szCs w:val="28"/>
          <w:u w:val="none"/>
          <w:lang w:val="es-ES"/>
        </w:rPr>
      </w:pPr>
      <w:r w:rsidRPr="007E49A4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 xml:space="preserve">Chennai, </w:t>
      </w:r>
      <w:r w:rsidR="00A863B4" w:rsidRPr="007E49A4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 xml:space="preserve">Mobile: </w:t>
      </w:r>
      <w:r w:rsidR="00955F68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>9871</w:t>
      </w:r>
      <w:r w:rsidR="00624A1F" w:rsidRPr="007E49A4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>3</w:t>
      </w:r>
      <w:r w:rsidR="00955F68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 xml:space="preserve"> 41</w:t>
      </w:r>
      <w:r w:rsidR="00624A1F" w:rsidRPr="007E49A4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>975</w:t>
      </w:r>
      <w:r w:rsidR="00163463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ab/>
      </w:r>
      <w:r w:rsidR="00163463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ab/>
      </w:r>
      <w:r w:rsidR="00163463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ab/>
      </w:r>
      <w:r w:rsidR="00955F68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ab/>
      </w:r>
      <w:r w:rsidR="00163463" w:rsidRPr="001B753B">
        <w:rPr>
          <w:rStyle w:val="style12"/>
          <w:rFonts w:ascii="Verdana" w:hAnsi="Verdana"/>
          <w:b w:val="0"/>
          <w:sz w:val="22"/>
          <w:szCs w:val="22"/>
          <w:u w:val="none"/>
          <w:lang w:val="es-ES"/>
        </w:rPr>
        <w:t>Boduppal, Hyderabad</w:t>
      </w:r>
      <w:r w:rsidR="00BA5CDD" w:rsidRPr="007E71AE">
        <w:rPr>
          <w:rStyle w:val="style12"/>
          <w:rFonts w:ascii="Verdana" w:hAnsi="Verdana"/>
          <w:b w:val="0"/>
          <w:sz w:val="20"/>
          <w:szCs w:val="28"/>
          <w:u w:val="none"/>
          <w:lang w:val="es-ES"/>
        </w:rPr>
        <w:tab/>
      </w:r>
      <w:r w:rsidR="00BA5CDD" w:rsidRPr="007E71AE">
        <w:rPr>
          <w:rStyle w:val="style12"/>
          <w:rFonts w:ascii="Verdana" w:hAnsi="Verdana"/>
          <w:b w:val="0"/>
          <w:sz w:val="20"/>
          <w:szCs w:val="28"/>
          <w:u w:val="none"/>
          <w:lang w:val="es-ES"/>
        </w:rPr>
        <w:tab/>
        <w:t xml:space="preserve">        </w:t>
      </w:r>
    </w:p>
    <w:p w:rsidR="006710D4" w:rsidRPr="007E71AE" w:rsidRDefault="002967FC" w:rsidP="00445FAA">
      <w:pPr>
        <w:pStyle w:val="Title"/>
        <w:jc w:val="left"/>
        <w:rPr>
          <w:rFonts w:ascii="Verdana" w:hAnsi="Verdana" w:cs="Arial"/>
          <w:sz w:val="22"/>
          <w:szCs w:val="22"/>
          <w:u w:val="none"/>
        </w:rPr>
      </w:pPr>
      <w:hyperlink r:id="rId9" w:history="1">
        <w:r w:rsidR="006710D4" w:rsidRPr="007E71AE">
          <w:rPr>
            <w:rStyle w:val="Hyperlink"/>
            <w:rFonts w:ascii="Verdana" w:hAnsi="Verdana" w:cs="Arial"/>
            <w:sz w:val="22"/>
            <w:szCs w:val="22"/>
            <w:u w:val="none"/>
          </w:rPr>
          <w:t>srinivas_mit@rediffmail.com</w:t>
        </w:r>
      </w:hyperlink>
      <w:r w:rsidR="00163463">
        <w:rPr>
          <w:rFonts w:ascii="Verdana" w:hAnsi="Verdana" w:cs="Arial"/>
          <w:sz w:val="22"/>
          <w:szCs w:val="22"/>
          <w:u w:val="none"/>
        </w:rPr>
        <w:t>,</w:t>
      </w:r>
      <w:r w:rsidR="006710D4" w:rsidRPr="007E71AE">
        <w:rPr>
          <w:rFonts w:ascii="Verdana" w:hAnsi="Verdana" w:cs="Arial"/>
          <w:sz w:val="22"/>
          <w:szCs w:val="22"/>
          <w:u w:val="none"/>
        </w:rPr>
        <w:t xml:space="preserve"> </w:t>
      </w:r>
      <w:hyperlink r:id="rId10" w:history="1">
        <w:r w:rsidR="006710D4" w:rsidRPr="007E71AE">
          <w:rPr>
            <w:rStyle w:val="Hyperlink"/>
            <w:rFonts w:ascii="Verdana" w:hAnsi="Verdana" w:cs="Arial"/>
            <w:sz w:val="22"/>
            <w:szCs w:val="22"/>
            <w:u w:val="none"/>
          </w:rPr>
          <w:t>msrinivas.mit@gmail.com</w:t>
        </w:r>
      </w:hyperlink>
    </w:p>
    <w:p w:rsidR="00A863B4" w:rsidRPr="00EA35DD" w:rsidRDefault="006710D4" w:rsidP="00445FAA">
      <w:pPr>
        <w:pStyle w:val="Title"/>
        <w:jc w:val="left"/>
        <w:rPr>
          <w:rStyle w:val="style12"/>
          <w:rFonts w:ascii="Verdana" w:hAnsi="Verdana"/>
          <w:b w:val="0"/>
          <w:sz w:val="20"/>
          <w:szCs w:val="28"/>
          <w:u w:val="none"/>
          <w:lang w:val="es-ES"/>
        </w:rPr>
      </w:pPr>
      <w:r>
        <w:rPr>
          <w:rFonts w:ascii="Verdana" w:hAnsi="Verdana" w:cs="Arial"/>
          <w:sz w:val="22"/>
          <w:szCs w:val="22"/>
          <w:u w:val="none"/>
        </w:rPr>
        <w:t xml:space="preserve"> </w:t>
      </w:r>
      <w:r w:rsidR="00A863B4" w:rsidRPr="00EA35DD">
        <w:rPr>
          <w:rStyle w:val="style12"/>
          <w:rFonts w:ascii="Verdana" w:hAnsi="Verdana"/>
          <w:b w:val="0"/>
          <w:sz w:val="20"/>
          <w:szCs w:val="28"/>
          <w:u w:val="none"/>
          <w:lang w:val="es-ES"/>
        </w:rPr>
        <w:t>_____________________________________________________________________</w:t>
      </w:r>
    </w:p>
    <w:p w:rsidR="00CC7F9A" w:rsidRDefault="00CC7F9A" w:rsidP="00CC7F9A">
      <w:pPr>
        <w:ind w:right="-36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Key Strengths</w:t>
      </w:r>
    </w:p>
    <w:p w:rsidR="0001711A" w:rsidRPr="0001711A" w:rsidRDefault="0001711A" w:rsidP="00F346C3">
      <w:pPr>
        <w:numPr>
          <w:ilvl w:val="0"/>
          <w:numId w:val="25"/>
        </w:numPr>
        <w:ind w:left="284" w:hanging="284"/>
        <w:jc w:val="both"/>
        <w:rPr>
          <w:rFonts w:ascii="Verdana" w:hAnsi="Verdana"/>
          <w:sz w:val="22"/>
          <w:szCs w:val="22"/>
        </w:rPr>
      </w:pPr>
      <w:r w:rsidRPr="0001711A">
        <w:rPr>
          <w:rFonts w:ascii="Verdana" w:hAnsi="Verdana"/>
          <w:sz w:val="22"/>
          <w:szCs w:val="22"/>
        </w:rPr>
        <w:t>Good interpersonal &amp; leadership skills, capable of handling a qualified team.</w:t>
      </w:r>
    </w:p>
    <w:p w:rsidR="0001711A" w:rsidRPr="0001711A" w:rsidRDefault="0001711A" w:rsidP="00F346C3">
      <w:pPr>
        <w:numPr>
          <w:ilvl w:val="0"/>
          <w:numId w:val="25"/>
        </w:numPr>
        <w:ind w:left="284" w:hanging="284"/>
        <w:jc w:val="both"/>
        <w:rPr>
          <w:rFonts w:ascii="Verdana" w:hAnsi="Verdana"/>
          <w:sz w:val="22"/>
          <w:szCs w:val="22"/>
        </w:rPr>
      </w:pPr>
      <w:r w:rsidRPr="0001711A">
        <w:rPr>
          <w:rFonts w:ascii="Verdana" w:hAnsi="Verdana"/>
          <w:sz w:val="22"/>
          <w:szCs w:val="22"/>
        </w:rPr>
        <w:t>Ability to plan, implement and complete tasks independently and on time.</w:t>
      </w:r>
    </w:p>
    <w:p w:rsidR="0001711A" w:rsidRPr="0001711A" w:rsidRDefault="0001711A" w:rsidP="00F346C3">
      <w:pPr>
        <w:numPr>
          <w:ilvl w:val="0"/>
          <w:numId w:val="25"/>
        </w:numPr>
        <w:ind w:left="284" w:hanging="284"/>
        <w:jc w:val="both"/>
        <w:rPr>
          <w:rFonts w:ascii="Verdana" w:hAnsi="Verdana"/>
          <w:sz w:val="22"/>
          <w:szCs w:val="22"/>
        </w:rPr>
      </w:pPr>
      <w:r w:rsidRPr="0001711A">
        <w:rPr>
          <w:rFonts w:ascii="Verdana" w:hAnsi="Verdana"/>
          <w:sz w:val="22"/>
          <w:szCs w:val="22"/>
        </w:rPr>
        <w:t>Attention to detail and high level of accuracy &amp; guard confidential information sensitively.</w:t>
      </w:r>
    </w:p>
    <w:p w:rsidR="0001711A" w:rsidRPr="0001711A" w:rsidRDefault="0001711A" w:rsidP="00F346C3">
      <w:pPr>
        <w:numPr>
          <w:ilvl w:val="0"/>
          <w:numId w:val="25"/>
        </w:numPr>
        <w:ind w:left="284" w:hanging="284"/>
        <w:jc w:val="both"/>
        <w:rPr>
          <w:rFonts w:ascii="Verdana" w:hAnsi="Verdana"/>
          <w:sz w:val="22"/>
          <w:szCs w:val="22"/>
        </w:rPr>
      </w:pPr>
      <w:r w:rsidRPr="0001711A">
        <w:rPr>
          <w:rFonts w:ascii="Verdana" w:hAnsi="Verdana"/>
          <w:sz w:val="22"/>
          <w:szCs w:val="22"/>
        </w:rPr>
        <w:t>Proficiency in computers. Comfortable using MS office</w:t>
      </w:r>
      <w:r w:rsidR="00251C13">
        <w:rPr>
          <w:rFonts w:ascii="Verdana" w:hAnsi="Verdana"/>
          <w:sz w:val="22"/>
          <w:szCs w:val="22"/>
        </w:rPr>
        <w:t xml:space="preserve"> and other </w:t>
      </w:r>
      <w:r w:rsidR="00F34DEA">
        <w:rPr>
          <w:rFonts w:ascii="Verdana" w:hAnsi="Verdana"/>
          <w:sz w:val="22"/>
          <w:szCs w:val="22"/>
        </w:rPr>
        <w:t>accounting</w:t>
      </w:r>
      <w:r w:rsidR="00251C13">
        <w:rPr>
          <w:rFonts w:ascii="Verdana" w:hAnsi="Verdana"/>
          <w:sz w:val="22"/>
          <w:szCs w:val="22"/>
        </w:rPr>
        <w:t xml:space="preserve"> packages</w:t>
      </w:r>
      <w:r w:rsidRPr="0001711A">
        <w:rPr>
          <w:rFonts w:ascii="Verdana" w:hAnsi="Verdana"/>
          <w:sz w:val="22"/>
          <w:szCs w:val="22"/>
        </w:rPr>
        <w:t>.  Computer savvy with the ability to find improvised solutions.</w:t>
      </w:r>
    </w:p>
    <w:p w:rsidR="0001711A" w:rsidRPr="0001711A" w:rsidRDefault="0001711A" w:rsidP="00F346C3">
      <w:pPr>
        <w:numPr>
          <w:ilvl w:val="0"/>
          <w:numId w:val="25"/>
        </w:numPr>
        <w:ind w:left="284" w:hanging="284"/>
        <w:jc w:val="both"/>
        <w:rPr>
          <w:rFonts w:ascii="Verdana" w:hAnsi="Verdana"/>
          <w:sz w:val="22"/>
          <w:szCs w:val="22"/>
        </w:rPr>
      </w:pPr>
      <w:r w:rsidRPr="0001711A">
        <w:rPr>
          <w:rFonts w:ascii="Verdana" w:hAnsi="Verdana"/>
          <w:sz w:val="22"/>
          <w:szCs w:val="22"/>
        </w:rPr>
        <w:t xml:space="preserve">Good understanding about compliances and </w:t>
      </w:r>
      <w:r w:rsidR="00251C13">
        <w:rPr>
          <w:rFonts w:ascii="Verdana" w:hAnsi="Verdana"/>
          <w:sz w:val="22"/>
          <w:szCs w:val="22"/>
        </w:rPr>
        <w:t xml:space="preserve">can </w:t>
      </w:r>
      <w:r w:rsidRPr="0001711A">
        <w:rPr>
          <w:rFonts w:ascii="Verdana" w:hAnsi="Verdana"/>
          <w:sz w:val="22"/>
          <w:szCs w:val="22"/>
        </w:rPr>
        <w:t>build the capacities of staff &amp; partners.</w:t>
      </w:r>
    </w:p>
    <w:p w:rsidR="0001711A" w:rsidRDefault="0001711A" w:rsidP="00CC7F9A">
      <w:pPr>
        <w:ind w:right="-360"/>
        <w:jc w:val="both"/>
        <w:rPr>
          <w:rFonts w:ascii="Verdana" w:hAnsi="Verdana" w:cs="Arial"/>
          <w:b/>
          <w:sz w:val="22"/>
          <w:szCs w:val="22"/>
        </w:rPr>
      </w:pPr>
    </w:p>
    <w:p w:rsidR="00CC7F9A" w:rsidRPr="00C07B0B" w:rsidRDefault="00CC7F9A" w:rsidP="00CC7F9A">
      <w:pPr>
        <w:rPr>
          <w:rFonts w:ascii="Verdana" w:hAnsi="Verdana" w:cs="Arial"/>
          <w:sz w:val="22"/>
          <w:szCs w:val="22"/>
        </w:rPr>
      </w:pPr>
      <w:r w:rsidRPr="00C07B0B">
        <w:rPr>
          <w:rFonts w:ascii="Verdana" w:hAnsi="Verdana" w:cs="Arial"/>
          <w:b/>
          <w:bCs/>
          <w:sz w:val="22"/>
          <w:szCs w:val="22"/>
        </w:rPr>
        <w:t>Education</w:t>
      </w:r>
    </w:p>
    <w:p w:rsidR="009526E6" w:rsidRPr="00C07B0B" w:rsidRDefault="009526E6" w:rsidP="009526E6">
      <w:pPr>
        <w:numPr>
          <w:ilvl w:val="0"/>
          <w:numId w:val="3"/>
        </w:numPr>
        <w:rPr>
          <w:rFonts w:ascii="Verdana" w:hAnsi="Verdana" w:cs="Arial"/>
          <w:sz w:val="22"/>
          <w:szCs w:val="22"/>
        </w:rPr>
      </w:pPr>
      <w:r w:rsidRPr="00C07B0B">
        <w:rPr>
          <w:rFonts w:ascii="Verdana" w:hAnsi="Verdana" w:cs="Arial"/>
          <w:sz w:val="22"/>
          <w:szCs w:val="22"/>
        </w:rPr>
        <w:t>B.Com, Kakatiya University, 2000.</w:t>
      </w:r>
    </w:p>
    <w:p w:rsidR="00CC7F9A" w:rsidRPr="00C07B0B" w:rsidRDefault="00CC7F9A" w:rsidP="00EB7E41">
      <w:pPr>
        <w:numPr>
          <w:ilvl w:val="0"/>
          <w:numId w:val="3"/>
        </w:numPr>
        <w:rPr>
          <w:rFonts w:ascii="Verdana" w:hAnsi="Verdana" w:cs="Arial"/>
          <w:sz w:val="22"/>
          <w:szCs w:val="22"/>
        </w:rPr>
      </w:pPr>
      <w:r w:rsidRPr="00C07B0B">
        <w:rPr>
          <w:rFonts w:ascii="Verdana" w:hAnsi="Verdana" w:cs="Arial"/>
          <w:sz w:val="22"/>
          <w:szCs w:val="22"/>
        </w:rPr>
        <w:t>M.Com, Osmania University</w:t>
      </w:r>
      <w:r w:rsidR="006A1136" w:rsidRPr="00C07B0B">
        <w:rPr>
          <w:rFonts w:ascii="Verdana" w:hAnsi="Verdana" w:cs="Arial"/>
          <w:sz w:val="22"/>
          <w:szCs w:val="22"/>
        </w:rPr>
        <w:t>,</w:t>
      </w:r>
      <w:r w:rsidRPr="00C07B0B">
        <w:rPr>
          <w:rFonts w:ascii="Verdana" w:hAnsi="Verdana" w:cs="Arial"/>
          <w:sz w:val="22"/>
          <w:szCs w:val="22"/>
        </w:rPr>
        <w:t xml:space="preserve"> 2002.</w:t>
      </w:r>
    </w:p>
    <w:p w:rsidR="00CC7F9A" w:rsidRPr="00C07B0B" w:rsidRDefault="00F016F9" w:rsidP="006752CF">
      <w:pPr>
        <w:numPr>
          <w:ilvl w:val="0"/>
          <w:numId w:val="3"/>
        </w:numPr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Executive MBA, </w:t>
      </w:r>
      <w:r w:rsidR="002E3E4C" w:rsidRPr="00C07B0B">
        <w:rPr>
          <w:rFonts w:ascii="Verdana" w:hAnsi="Verdana" w:cs="Arial"/>
          <w:sz w:val="22"/>
          <w:szCs w:val="22"/>
        </w:rPr>
        <w:t>ICFAI University</w:t>
      </w:r>
      <w:r w:rsidR="00434696">
        <w:rPr>
          <w:rFonts w:ascii="Verdana" w:hAnsi="Verdana" w:cs="Arial"/>
          <w:sz w:val="22"/>
          <w:szCs w:val="22"/>
        </w:rPr>
        <w:t>, 2017</w:t>
      </w:r>
      <w:r w:rsidR="00CC7F9A" w:rsidRPr="00C07B0B">
        <w:rPr>
          <w:rFonts w:ascii="Verdana" w:hAnsi="Verdana" w:cs="Arial"/>
          <w:sz w:val="22"/>
          <w:szCs w:val="22"/>
        </w:rPr>
        <w:t>.</w:t>
      </w:r>
    </w:p>
    <w:p w:rsidR="00CC7F9A" w:rsidRPr="00C07B0B" w:rsidRDefault="00CC7F9A">
      <w:pPr>
        <w:pStyle w:val="Title"/>
        <w:rPr>
          <w:rStyle w:val="style12"/>
          <w:rFonts w:ascii="Verdana" w:hAnsi="Verdana"/>
          <w:sz w:val="22"/>
          <w:szCs w:val="22"/>
          <w:u w:val="none"/>
          <w:lang w:val="es-ES"/>
        </w:rPr>
      </w:pPr>
    </w:p>
    <w:p w:rsidR="007A1F62" w:rsidRPr="00C07B0B" w:rsidRDefault="007A1F62" w:rsidP="007A1F62">
      <w:pPr>
        <w:outlineLvl w:val="0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Technical</w:t>
      </w:r>
      <w:r w:rsidRPr="00C07B0B">
        <w:rPr>
          <w:rFonts w:ascii="Verdana" w:hAnsi="Verdana" w:cs="Arial"/>
          <w:b/>
          <w:sz w:val="22"/>
          <w:szCs w:val="22"/>
        </w:rPr>
        <w:t xml:space="preserve"> Skills</w:t>
      </w:r>
      <w:r>
        <w:rPr>
          <w:rFonts w:ascii="Verdana" w:hAnsi="Verdana" w:cs="Arial"/>
          <w:b/>
          <w:sz w:val="22"/>
          <w:szCs w:val="22"/>
        </w:rPr>
        <w:t xml:space="preserve"> and participated in trainings.</w:t>
      </w:r>
    </w:p>
    <w:p w:rsidR="007A1F62" w:rsidRPr="00C07B0B" w:rsidRDefault="00D224B6" w:rsidP="007A1F62">
      <w:pPr>
        <w:numPr>
          <w:ilvl w:val="0"/>
          <w:numId w:val="6"/>
        </w:numPr>
        <w:rPr>
          <w:rStyle w:val="apple-style-span"/>
          <w:rFonts w:ascii="Verdana" w:hAnsi="Verdana" w:cs="Arial"/>
          <w:sz w:val="22"/>
          <w:szCs w:val="22"/>
        </w:rPr>
      </w:pPr>
      <w:r>
        <w:rPr>
          <w:rStyle w:val="apple-style-span"/>
          <w:rFonts w:ascii="Verdana" w:hAnsi="Verdana"/>
          <w:color w:val="333333"/>
          <w:sz w:val="22"/>
          <w:szCs w:val="22"/>
        </w:rPr>
        <w:t xml:space="preserve">Knowledge on </w:t>
      </w:r>
      <w:r w:rsidR="007A1F62" w:rsidRPr="00C07B0B">
        <w:rPr>
          <w:rStyle w:val="apple-style-span"/>
          <w:rFonts w:ascii="Verdana" w:hAnsi="Verdana"/>
          <w:color w:val="333333"/>
          <w:sz w:val="22"/>
          <w:szCs w:val="22"/>
        </w:rPr>
        <w:t>SAP – FICO module</w:t>
      </w:r>
      <w:r>
        <w:rPr>
          <w:rStyle w:val="apple-style-span"/>
          <w:rFonts w:ascii="Verdana" w:hAnsi="Verdana"/>
          <w:color w:val="333333"/>
          <w:sz w:val="22"/>
          <w:szCs w:val="22"/>
        </w:rPr>
        <w:t xml:space="preserve"> and Lawson accounting software</w:t>
      </w:r>
      <w:r w:rsidR="006D116F">
        <w:rPr>
          <w:rStyle w:val="apple-style-span"/>
          <w:rFonts w:ascii="Verdana" w:hAnsi="Verdana"/>
          <w:color w:val="333333"/>
          <w:sz w:val="22"/>
          <w:szCs w:val="22"/>
        </w:rPr>
        <w:t>.</w:t>
      </w:r>
    </w:p>
    <w:p w:rsidR="007A1F62" w:rsidRDefault="007A1F62" w:rsidP="007A1F62">
      <w:pPr>
        <w:numPr>
          <w:ilvl w:val="0"/>
          <w:numId w:val="6"/>
        </w:numPr>
        <w:rPr>
          <w:rFonts w:ascii="Verdana" w:hAnsi="Verdana"/>
          <w:sz w:val="22"/>
          <w:szCs w:val="22"/>
        </w:rPr>
      </w:pPr>
      <w:r w:rsidRPr="00C07B0B">
        <w:rPr>
          <w:rFonts w:ascii="Verdana" w:hAnsi="Verdana" w:cs="Arial"/>
          <w:sz w:val="22"/>
          <w:szCs w:val="22"/>
        </w:rPr>
        <w:t xml:space="preserve">Accounting </w:t>
      </w:r>
      <w:r w:rsidRPr="00C07B0B">
        <w:rPr>
          <w:rFonts w:ascii="Verdana" w:hAnsi="Verdana"/>
          <w:sz w:val="22"/>
          <w:szCs w:val="22"/>
        </w:rPr>
        <w:t xml:space="preserve">Packages </w:t>
      </w:r>
      <w:r>
        <w:rPr>
          <w:rFonts w:ascii="Verdana" w:hAnsi="Verdana"/>
          <w:sz w:val="22"/>
          <w:szCs w:val="22"/>
        </w:rPr>
        <w:t>–</w:t>
      </w:r>
      <w:r w:rsidRPr="00C07B0B">
        <w:rPr>
          <w:rFonts w:ascii="Verdana" w:hAnsi="Verdana"/>
          <w:sz w:val="22"/>
          <w:szCs w:val="22"/>
        </w:rPr>
        <w:t xml:space="preserve"> </w:t>
      </w:r>
      <w:r w:rsidRPr="00CD7DBD">
        <w:rPr>
          <w:rFonts w:ascii="Verdana" w:hAnsi="Verdana"/>
          <w:sz w:val="22"/>
          <w:szCs w:val="22"/>
        </w:rPr>
        <w:t>Tally.ERP (Expert &amp; trainer), Great Plains, Focus, Wings, Ex-Next Generation, Busy</w:t>
      </w:r>
      <w:r w:rsidR="004F43B8" w:rsidRPr="00CD7DBD">
        <w:rPr>
          <w:rFonts w:ascii="Verdana" w:hAnsi="Verdana"/>
          <w:sz w:val="22"/>
          <w:szCs w:val="22"/>
        </w:rPr>
        <w:t>, Lawson</w:t>
      </w:r>
      <w:r w:rsidR="006D116F" w:rsidRPr="00CD7DBD">
        <w:rPr>
          <w:rFonts w:ascii="Verdana" w:hAnsi="Verdana"/>
          <w:sz w:val="22"/>
          <w:szCs w:val="22"/>
        </w:rPr>
        <w:t>.</w:t>
      </w:r>
    </w:p>
    <w:p w:rsidR="007A1F62" w:rsidRDefault="007A1F62" w:rsidP="007A1F62">
      <w:pPr>
        <w:numPr>
          <w:ilvl w:val="0"/>
          <w:numId w:val="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Participated in a training on FCRA &amp; Income Tax Act conducted by FMSF </w:t>
      </w:r>
    </w:p>
    <w:p w:rsidR="00BD54A0" w:rsidRDefault="00BD54A0" w:rsidP="007A1F62">
      <w:pPr>
        <w:numPr>
          <w:ilvl w:val="0"/>
          <w:numId w:val="6"/>
        </w:numPr>
        <w:rPr>
          <w:rFonts w:ascii="Verdana" w:hAnsi="Verdana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Attended t</w:t>
      </w:r>
      <w:r w:rsidRPr="00C07B0B">
        <w:rPr>
          <w:rFonts w:ascii="Verdana" w:hAnsi="Verdana" w:cs="Arial"/>
          <w:sz w:val="22"/>
          <w:szCs w:val="22"/>
        </w:rPr>
        <w:t>raining for diploma in IFRS</w:t>
      </w:r>
      <w:r>
        <w:rPr>
          <w:rFonts w:ascii="Verdana" w:hAnsi="Verdana" w:cs="Arial"/>
          <w:sz w:val="22"/>
          <w:szCs w:val="22"/>
        </w:rPr>
        <w:t xml:space="preserve"> conducted by KPMG</w:t>
      </w:r>
    </w:p>
    <w:p w:rsidR="00CC7F9A" w:rsidRPr="00C07B0B" w:rsidRDefault="007A1F62" w:rsidP="007A1F62">
      <w:pPr>
        <w:numPr>
          <w:ilvl w:val="0"/>
          <w:numId w:val="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Typewriting Higher</w:t>
      </w:r>
    </w:p>
    <w:p w:rsidR="00792C7E" w:rsidRPr="006A1136" w:rsidRDefault="00792C7E" w:rsidP="00505243">
      <w:pPr>
        <w:pStyle w:val="Heading1"/>
        <w:jc w:val="left"/>
        <w:rPr>
          <w:rFonts w:ascii="Verdana" w:hAnsi="Verdana" w:cs="Arial"/>
          <w:szCs w:val="24"/>
          <w:u w:val="none"/>
        </w:rPr>
      </w:pPr>
    </w:p>
    <w:p w:rsidR="00623C0C" w:rsidRPr="00562143" w:rsidRDefault="00623C0C" w:rsidP="00623C0C">
      <w:pPr>
        <w:pStyle w:val="Heading1"/>
        <w:jc w:val="left"/>
        <w:rPr>
          <w:rFonts w:ascii="Verdana" w:hAnsi="Verdana"/>
          <w:sz w:val="22"/>
          <w:szCs w:val="22"/>
        </w:rPr>
      </w:pPr>
      <w:r w:rsidRPr="00562143">
        <w:rPr>
          <w:rFonts w:ascii="Verdana" w:hAnsi="Verdana" w:cs="Arial"/>
          <w:sz w:val="22"/>
          <w:szCs w:val="22"/>
        </w:rPr>
        <w:t>Professional Experie</w:t>
      </w:r>
      <w:r w:rsidRPr="00562143">
        <w:rPr>
          <w:rFonts w:ascii="Verdana" w:hAnsi="Verdana"/>
          <w:sz w:val="22"/>
          <w:szCs w:val="22"/>
        </w:rPr>
        <w:t xml:space="preserve">nce </w:t>
      </w:r>
      <w:r w:rsidR="0064457D" w:rsidRPr="00562143">
        <w:rPr>
          <w:rFonts w:ascii="Verdana" w:hAnsi="Verdana"/>
          <w:sz w:val="22"/>
          <w:szCs w:val="22"/>
        </w:rPr>
        <w:t>1 ;</w:t>
      </w:r>
    </w:p>
    <w:p w:rsidR="002A1826" w:rsidRPr="00562143" w:rsidRDefault="002A1826" w:rsidP="002A1826">
      <w:pPr>
        <w:rPr>
          <w:rFonts w:ascii="Verdana" w:hAnsi="Verdana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Designation</w:t>
      </w:r>
      <w:r w:rsidRPr="00562143">
        <w:rPr>
          <w:rFonts w:ascii="Verdana" w:hAnsi="Verdana"/>
          <w:b/>
          <w:bCs/>
          <w:sz w:val="22"/>
          <w:szCs w:val="22"/>
        </w:rPr>
        <w:tab/>
        <w:t>:</w:t>
      </w:r>
      <w:r w:rsidR="00562143">
        <w:rPr>
          <w:rFonts w:ascii="Verdana" w:hAnsi="Verdana"/>
          <w:b/>
          <w:bCs/>
          <w:sz w:val="22"/>
          <w:szCs w:val="22"/>
        </w:rPr>
        <w:t xml:space="preserve">    </w:t>
      </w:r>
      <w:r w:rsidR="0013759F" w:rsidRPr="0013759F">
        <w:rPr>
          <w:rFonts w:ascii="Verdana" w:hAnsi="Verdana"/>
          <w:bCs/>
          <w:sz w:val="22"/>
          <w:szCs w:val="22"/>
        </w:rPr>
        <w:t>Sr.</w:t>
      </w:r>
      <w:r w:rsidR="0013759F">
        <w:rPr>
          <w:rFonts w:ascii="Verdana" w:hAnsi="Verdana"/>
          <w:b/>
          <w:bCs/>
          <w:sz w:val="22"/>
          <w:szCs w:val="22"/>
        </w:rPr>
        <w:t xml:space="preserve"> </w:t>
      </w:r>
      <w:r w:rsidRPr="00562143">
        <w:rPr>
          <w:rFonts w:ascii="Verdana" w:hAnsi="Verdana"/>
          <w:sz w:val="22"/>
          <w:szCs w:val="22"/>
        </w:rPr>
        <w:t xml:space="preserve">Manager – Finance &amp; </w:t>
      </w:r>
      <w:r w:rsidR="0013759F">
        <w:rPr>
          <w:rFonts w:ascii="Verdana" w:hAnsi="Verdana"/>
          <w:sz w:val="22"/>
          <w:szCs w:val="22"/>
        </w:rPr>
        <w:t>Operations</w:t>
      </w:r>
      <w:r w:rsidRPr="00562143">
        <w:rPr>
          <w:rFonts w:ascii="Verdana" w:hAnsi="Verdana"/>
          <w:sz w:val="22"/>
          <w:szCs w:val="22"/>
        </w:rPr>
        <w:t xml:space="preserve"> </w:t>
      </w:r>
    </w:p>
    <w:p w:rsidR="002A1826" w:rsidRPr="00562143" w:rsidRDefault="002A1826" w:rsidP="002A1826">
      <w:pPr>
        <w:ind w:left="2160" w:hanging="2160"/>
        <w:rPr>
          <w:rFonts w:ascii="Verdana" w:hAnsi="Verdana" w:cs="Arial"/>
        </w:rPr>
      </w:pPr>
      <w:r w:rsidRPr="00562143">
        <w:rPr>
          <w:rFonts w:ascii="Verdana" w:hAnsi="Verdana"/>
          <w:b/>
          <w:bCs/>
          <w:sz w:val="22"/>
          <w:szCs w:val="22"/>
        </w:rPr>
        <w:t>Organization</w:t>
      </w:r>
      <w:r w:rsidRPr="00562143">
        <w:rPr>
          <w:rFonts w:ascii="Verdana" w:hAnsi="Verdana"/>
          <w:b/>
          <w:bCs/>
          <w:sz w:val="22"/>
          <w:szCs w:val="22"/>
        </w:rPr>
        <w:tab/>
        <w:t>:</w:t>
      </w:r>
      <w:r w:rsidRPr="00562143">
        <w:rPr>
          <w:rFonts w:ascii="Verdana" w:hAnsi="Verdana"/>
          <w:sz w:val="22"/>
          <w:szCs w:val="22"/>
        </w:rPr>
        <w:t xml:space="preserve"> </w:t>
      </w:r>
      <w:r w:rsidR="00562143">
        <w:rPr>
          <w:rFonts w:ascii="Verdana" w:hAnsi="Verdana"/>
          <w:sz w:val="22"/>
          <w:szCs w:val="22"/>
        </w:rPr>
        <w:t xml:space="preserve">   </w:t>
      </w:r>
      <w:r w:rsidRPr="00562143">
        <w:rPr>
          <w:rFonts w:ascii="Verdana" w:hAnsi="Verdana" w:cs="Arial"/>
          <w:sz w:val="22"/>
          <w:szCs w:val="22"/>
        </w:rPr>
        <w:t xml:space="preserve">JPAL SA at IFMR </w:t>
      </w:r>
      <w:r w:rsidRPr="00562143">
        <w:rPr>
          <w:rFonts w:ascii="Verdana" w:hAnsi="Verdana" w:cs="Arial"/>
        </w:rPr>
        <w:t xml:space="preserve">(Institute for Financial Management </w:t>
      </w:r>
    </w:p>
    <w:p w:rsidR="00562143" w:rsidRPr="00562143" w:rsidRDefault="00562143" w:rsidP="002A1826">
      <w:pPr>
        <w:ind w:left="2160" w:hanging="2160"/>
        <w:rPr>
          <w:rFonts w:ascii="Verdana" w:hAnsi="Verdana"/>
          <w:sz w:val="22"/>
          <w:szCs w:val="22"/>
        </w:rPr>
      </w:pPr>
      <w:r w:rsidRPr="00562143"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 xml:space="preserve">      </w:t>
      </w:r>
      <w:r w:rsidRPr="00562143">
        <w:rPr>
          <w:rFonts w:ascii="Verdana" w:hAnsi="Verdana" w:cs="Arial"/>
        </w:rPr>
        <w:t>and Research)</w:t>
      </w:r>
      <w:r w:rsidRPr="00562143">
        <w:rPr>
          <w:rFonts w:ascii="Verdana" w:hAnsi="Verdana" w:cs="Arial"/>
          <w:sz w:val="22"/>
          <w:szCs w:val="22"/>
        </w:rPr>
        <w:t xml:space="preserve">  </w:t>
      </w:r>
      <w:r w:rsidRPr="00562143">
        <w:rPr>
          <w:rStyle w:val="Emphasis"/>
          <w:rFonts w:ascii="Verdana" w:hAnsi="Verdana" w:cs="Arial"/>
          <w:bCs/>
          <w:i w:val="0"/>
          <w:color w:val="333333"/>
        </w:rPr>
        <w:t>(</w:t>
      </w:r>
      <w:hyperlink r:id="rId11" w:history="1">
        <w:r w:rsidRPr="000176B7">
          <w:rPr>
            <w:rStyle w:val="Hyperlink"/>
            <w:rFonts w:ascii="Verdana" w:hAnsi="Verdana" w:cs="Arial"/>
            <w:bCs/>
          </w:rPr>
          <w:t>https://www.povertyactionlab.org/south-asia</w:t>
        </w:r>
      </w:hyperlink>
      <w:r w:rsidRPr="00562143">
        <w:rPr>
          <w:rStyle w:val="Emphasis"/>
          <w:rFonts w:ascii="Verdana" w:hAnsi="Verdana" w:cs="Arial"/>
          <w:bCs/>
          <w:i w:val="0"/>
          <w:color w:val="333333"/>
        </w:rPr>
        <w:t>)</w:t>
      </w:r>
      <w:r>
        <w:rPr>
          <w:rStyle w:val="Emphasis"/>
          <w:rFonts w:ascii="Verdana" w:hAnsi="Verdana" w:cs="Arial"/>
          <w:bCs/>
          <w:i w:val="0"/>
          <w:color w:val="333333"/>
        </w:rPr>
        <w:t xml:space="preserve"> </w:t>
      </w:r>
      <w:r>
        <w:rPr>
          <w:rFonts w:ascii="Verdana" w:hAnsi="Verdana"/>
          <w:b/>
          <w:bCs/>
          <w:sz w:val="22"/>
          <w:szCs w:val="22"/>
        </w:rPr>
        <w:t xml:space="preserve"> </w:t>
      </w:r>
    </w:p>
    <w:p w:rsidR="002A1826" w:rsidRPr="00562143" w:rsidRDefault="002A1826" w:rsidP="002A1826">
      <w:pPr>
        <w:rPr>
          <w:rFonts w:ascii="Verdana" w:hAnsi="Verdana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Period</w:t>
      </w:r>
      <w:r w:rsidRPr="00562143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/>
          <w:b/>
          <w:bCs/>
          <w:sz w:val="22"/>
          <w:szCs w:val="22"/>
        </w:rPr>
        <w:tab/>
        <w:t>:</w:t>
      </w:r>
      <w:r w:rsidR="00562143">
        <w:rPr>
          <w:rFonts w:ascii="Verdana" w:hAnsi="Verdana"/>
          <w:b/>
          <w:bCs/>
          <w:sz w:val="22"/>
          <w:szCs w:val="22"/>
        </w:rPr>
        <w:t xml:space="preserve">    </w:t>
      </w:r>
      <w:r w:rsidR="00D815E7" w:rsidRPr="00562143">
        <w:rPr>
          <w:rFonts w:ascii="Verdana" w:hAnsi="Verdana"/>
          <w:sz w:val="22"/>
          <w:szCs w:val="22"/>
        </w:rPr>
        <w:t>January</w:t>
      </w:r>
      <w:r w:rsidRPr="00562143">
        <w:rPr>
          <w:rFonts w:ascii="Verdana" w:hAnsi="Verdana"/>
          <w:sz w:val="22"/>
          <w:szCs w:val="22"/>
        </w:rPr>
        <w:t xml:space="preserve"> 201</w:t>
      </w:r>
      <w:r w:rsidR="00D815E7" w:rsidRPr="00562143">
        <w:rPr>
          <w:rFonts w:ascii="Verdana" w:hAnsi="Verdana"/>
          <w:sz w:val="22"/>
          <w:szCs w:val="22"/>
        </w:rPr>
        <w:t>6</w:t>
      </w:r>
      <w:r w:rsidRPr="00562143">
        <w:rPr>
          <w:rFonts w:ascii="Verdana" w:hAnsi="Verdana"/>
          <w:sz w:val="22"/>
          <w:szCs w:val="22"/>
        </w:rPr>
        <w:t xml:space="preserve"> to </w:t>
      </w:r>
      <w:r w:rsidR="008E51C7" w:rsidRPr="00562143">
        <w:rPr>
          <w:rFonts w:ascii="Verdana" w:hAnsi="Verdana"/>
          <w:sz w:val="22"/>
          <w:szCs w:val="22"/>
        </w:rPr>
        <w:t>Present</w:t>
      </w:r>
    </w:p>
    <w:p w:rsidR="0064457D" w:rsidRPr="00562143" w:rsidRDefault="0064457D" w:rsidP="002A1826">
      <w:pPr>
        <w:rPr>
          <w:rFonts w:ascii="Verdana" w:hAnsi="Verdana"/>
          <w:sz w:val="22"/>
          <w:szCs w:val="22"/>
        </w:rPr>
      </w:pPr>
    </w:p>
    <w:p w:rsidR="0064457D" w:rsidRPr="00562143" w:rsidRDefault="0064457D" w:rsidP="0064457D">
      <w:pPr>
        <w:pStyle w:val="Heading1"/>
        <w:jc w:val="left"/>
        <w:rPr>
          <w:rFonts w:ascii="Verdana" w:hAnsi="Verdana"/>
          <w:sz w:val="22"/>
          <w:szCs w:val="22"/>
        </w:rPr>
      </w:pPr>
      <w:r w:rsidRPr="00562143">
        <w:rPr>
          <w:rFonts w:ascii="Verdana" w:hAnsi="Verdana" w:cs="Arial"/>
          <w:sz w:val="22"/>
          <w:szCs w:val="22"/>
        </w:rPr>
        <w:t>Professional Experie</w:t>
      </w:r>
      <w:r w:rsidRPr="00562143">
        <w:rPr>
          <w:rFonts w:ascii="Verdana" w:hAnsi="Verdana"/>
          <w:sz w:val="22"/>
          <w:szCs w:val="22"/>
        </w:rPr>
        <w:t>nce 2 ;</w:t>
      </w:r>
    </w:p>
    <w:p w:rsidR="00E4651A" w:rsidRPr="00562143" w:rsidRDefault="00E4651A" w:rsidP="00E4651A">
      <w:pPr>
        <w:rPr>
          <w:rFonts w:ascii="Verdana" w:hAnsi="Verdana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Designation</w:t>
      </w:r>
      <w:r w:rsidRPr="00562143">
        <w:rPr>
          <w:rFonts w:ascii="Verdana" w:hAnsi="Verdana"/>
          <w:b/>
          <w:bCs/>
          <w:sz w:val="22"/>
          <w:szCs w:val="22"/>
        </w:rPr>
        <w:tab/>
        <w:t>:</w:t>
      </w:r>
      <w:r w:rsidR="00FE1D76">
        <w:rPr>
          <w:rFonts w:ascii="Verdana" w:hAnsi="Verdana"/>
          <w:b/>
          <w:bCs/>
          <w:sz w:val="22"/>
          <w:szCs w:val="22"/>
        </w:rPr>
        <w:t xml:space="preserve">    </w:t>
      </w:r>
      <w:r w:rsidR="00140082" w:rsidRPr="00562143">
        <w:rPr>
          <w:rFonts w:ascii="Verdana" w:hAnsi="Verdana"/>
          <w:sz w:val="22"/>
          <w:szCs w:val="22"/>
        </w:rPr>
        <w:t xml:space="preserve">Manager – Finance &amp; Administration </w:t>
      </w:r>
      <w:r w:rsidRPr="00562143">
        <w:rPr>
          <w:rFonts w:ascii="Verdana" w:hAnsi="Verdana"/>
          <w:sz w:val="22"/>
          <w:szCs w:val="22"/>
        </w:rPr>
        <w:t xml:space="preserve"> </w:t>
      </w:r>
    </w:p>
    <w:p w:rsidR="005604FD" w:rsidRPr="00562143" w:rsidRDefault="00FE1D76" w:rsidP="00FE1D7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     </w:t>
      </w:r>
      <w:r w:rsidR="005604FD" w:rsidRPr="00562143">
        <w:rPr>
          <w:rFonts w:ascii="Verdana" w:hAnsi="Verdana"/>
          <w:sz w:val="22"/>
          <w:szCs w:val="22"/>
        </w:rPr>
        <w:t>Additional responsibility: Manager – Procurement</w:t>
      </w:r>
    </w:p>
    <w:p w:rsidR="00E4651A" w:rsidRPr="00562143" w:rsidRDefault="00E4651A" w:rsidP="00E4651A">
      <w:pPr>
        <w:ind w:left="2160" w:hanging="2160"/>
        <w:rPr>
          <w:rStyle w:val="Emphasis"/>
          <w:rFonts w:ascii="Verdana" w:hAnsi="Verdana" w:cs="Arial"/>
          <w:bCs/>
          <w:i w:val="0"/>
          <w:color w:val="333333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Organization</w:t>
      </w:r>
      <w:r w:rsidRPr="00562143">
        <w:rPr>
          <w:rFonts w:ascii="Verdana" w:hAnsi="Verdana"/>
          <w:b/>
          <w:bCs/>
          <w:sz w:val="22"/>
          <w:szCs w:val="22"/>
        </w:rPr>
        <w:tab/>
        <w:t>:</w:t>
      </w:r>
      <w:r w:rsidRPr="00562143">
        <w:rPr>
          <w:rFonts w:ascii="Verdana" w:hAnsi="Verdana"/>
          <w:sz w:val="22"/>
          <w:szCs w:val="22"/>
        </w:rPr>
        <w:t xml:space="preserve"> </w:t>
      </w:r>
      <w:r w:rsidR="00FE1D76">
        <w:rPr>
          <w:rFonts w:ascii="Verdana" w:hAnsi="Verdana"/>
          <w:sz w:val="22"/>
          <w:szCs w:val="22"/>
        </w:rPr>
        <w:t xml:space="preserve">   </w:t>
      </w:r>
      <w:r w:rsidR="00760591" w:rsidRPr="00562143">
        <w:rPr>
          <w:rFonts w:ascii="Verdana" w:hAnsi="Verdana" w:cs="Arial"/>
          <w:sz w:val="22"/>
          <w:szCs w:val="22"/>
        </w:rPr>
        <w:t>Population Services International, India</w:t>
      </w:r>
      <w:r w:rsidRPr="00562143">
        <w:rPr>
          <w:rStyle w:val="Emphasis"/>
          <w:rFonts w:ascii="Verdana" w:hAnsi="Verdana" w:cs="Arial"/>
          <w:bCs/>
          <w:color w:val="333333"/>
          <w:sz w:val="22"/>
          <w:szCs w:val="22"/>
        </w:rPr>
        <w:t xml:space="preserve"> (</w:t>
      </w:r>
      <w:r w:rsidR="00E74C97" w:rsidRPr="00562143">
        <w:rPr>
          <w:rStyle w:val="Emphasis"/>
          <w:rFonts w:ascii="Verdana" w:hAnsi="Verdana" w:cs="Arial"/>
          <w:bCs/>
          <w:color w:val="333333"/>
          <w:sz w:val="22"/>
          <w:szCs w:val="22"/>
        </w:rPr>
        <w:t>PSI</w:t>
      </w:r>
      <w:r w:rsidRPr="00562143">
        <w:rPr>
          <w:rStyle w:val="Emphasis"/>
          <w:rFonts w:ascii="Verdana" w:hAnsi="Verdana" w:cs="Arial"/>
          <w:bCs/>
          <w:color w:val="333333"/>
          <w:sz w:val="22"/>
          <w:szCs w:val="22"/>
        </w:rPr>
        <w:t>)</w:t>
      </w:r>
      <w:r w:rsidRPr="00562143">
        <w:rPr>
          <w:rStyle w:val="Emphasis"/>
          <w:rFonts w:ascii="Verdana" w:hAnsi="Verdana" w:cs="Arial"/>
          <w:bCs/>
          <w:i w:val="0"/>
          <w:color w:val="333333"/>
          <w:sz w:val="22"/>
          <w:szCs w:val="22"/>
        </w:rPr>
        <w:t xml:space="preserve"> </w:t>
      </w:r>
    </w:p>
    <w:p w:rsidR="00E4651A" w:rsidRPr="009D10F4" w:rsidRDefault="00E4651A" w:rsidP="009D10F4">
      <w:pPr>
        <w:ind w:left="2160" w:hanging="2160"/>
        <w:rPr>
          <w:rFonts w:ascii="Verdana" w:hAnsi="Verdana" w:cs="Arial"/>
          <w:bCs/>
          <w:iCs/>
          <w:color w:val="333333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ab/>
      </w:r>
      <w:r w:rsidR="00FE1D76">
        <w:rPr>
          <w:rFonts w:ascii="Verdana" w:hAnsi="Verdana"/>
          <w:b/>
          <w:bCs/>
          <w:sz w:val="22"/>
          <w:szCs w:val="22"/>
        </w:rPr>
        <w:t xml:space="preserve">     </w:t>
      </w:r>
      <w:r w:rsidRPr="00562143">
        <w:rPr>
          <w:rStyle w:val="Emphasis"/>
          <w:rFonts w:ascii="Verdana" w:hAnsi="Verdana" w:cs="Arial"/>
          <w:bCs/>
          <w:i w:val="0"/>
          <w:color w:val="333333"/>
          <w:sz w:val="22"/>
          <w:szCs w:val="22"/>
        </w:rPr>
        <w:t>(</w:t>
      </w:r>
      <w:hyperlink r:id="rId12" w:history="1">
        <w:r w:rsidR="009D10F4" w:rsidRPr="000176B7">
          <w:rPr>
            <w:rStyle w:val="Hyperlink"/>
            <w:rFonts w:ascii="Verdana" w:hAnsi="Verdana" w:cs="Arial"/>
            <w:bCs/>
            <w:sz w:val="22"/>
            <w:szCs w:val="22"/>
          </w:rPr>
          <w:t>http://www.psi.org.in/psiindia/</w:t>
        </w:r>
      </w:hyperlink>
      <w:r w:rsidR="009D10F4">
        <w:rPr>
          <w:rStyle w:val="Emphasis"/>
          <w:rFonts w:ascii="Verdana" w:hAnsi="Verdana" w:cs="Arial"/>
          <w:bCs/>
          <w:i w:val="0"/>
          <w:color w:val="333333"/>
          <w:sz w:val="22"/>
          <w:szCs w:val="22"/>
        </w:rPr>
        <w:t xml:space="preserve"> </w:t>
      </w:r>
      <w:r w:rsidRPr="00562143">
        <w:rPr>
          <w:rStyle w:val="Emphasis"/>
          <w:rFonts w:ascii="Verdana" w:hAnsi="Verdana" w:cs="Arial"/>
          <w:bCs/>
          <w:i w:val="0"/>
          <w:color w:val="333333"/>
          <w:sz w:val="22"/>
          <w:szCs w:val="22"/>
        </w:rPr>
        <w:t>)</w:t>
      </w:r>
      <w:r w:rsidR="009D10F4">
        <w:rPr>
          <w:rStyle w:val="Emphasis"/>
          <w:rFonts w:ascii="Verdana" w:hAnsi="Verdana" w:cs="Arial"/>
          <w:bCs/>
          <w:i w:val="0"/>
          <w:color w:val="333333"/>
          <w:sz w:val="22"/>
          <w:szCs w:val="22"/>
        </w:rPr>
        <w:t xml:space="preserve"> </w:t>
      </w:r>
      <w:r w:rsidRPr="00562143">
        <w:rPr>
          <w:rFonts w:ascii="Verdana" w:hAnsi="Verdana"/>
          <w:b/>
          <w:bCs/>
          <w:sz w:val="22"/>
          <w:szCs w:val="22"/>
        </w:rPr>
        <w:tab/>
      </w:r>
    </w:p>
    <w:p w:rsidR="00E4651A" w:rsidRPr="00562143" w:rsidRDefault="00E4651A" w:rsidP="00E4651A">
      <w:pPr>
        <w:rPr>
          <w:rFonts w:ascii="Verdana" w:hAnsi="Verdana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Period</w:t>
      </w:r>
      <w:r w:rsidRPr="00562143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/>
          <w:b/>
          <w:bCs/>
          <w:sz w:val="22"/>
          <w:szCs w:val="22"/>
        </w:rPr>
        <w:tab/>
        <w:t>:</w:t>
      </w:r>
      <w:r w:rsidR="00FE1D76">
        <w:rPr>
          <w:rFonts w:ascii="Verdana" w:hAnsi="Verdana"/>
          <w:b/>
          <w:bCs/>
          <w:sz w:val="22"/>
          <w:szCs w:val="22"/>
        </w:rPr>
        <w:t xml:space="preserve">    </w:t>
      </w:r>
      <w:r w:rsidR="007E4427" w:rsidRPr="00562143">
        <w:rPr>
          <w:rFonts w:ascii="Verdana" w:hAnsi="Verdana"/>
          <w:sz w:val="22"/>
          <w:szCs w:val="22"/>
        </w:rPr>
        <w:t xml:space="preserve">March </w:t>
      </w:r>
      <w:r w:rsidRPr="00562143">
        <w:rPr>
          <w:rFonts w:ascii="Verdana" w:hAnsi="Verdana"/>
          <w:sz w:val="22"/>
          <w:szCs w:val="22"/>
        </w:rPr>
        <w:t>201</w:t>
      </w:r>
      <w:r w:rsidR="007E4427" w:rsidRPr="00562143">
        <w:rPr>
          <w:rFonts w:ascii="Verdana" w:hAnsi="Verdana"/>
          <w:sz w:val="22"/>
          <w:szCs w:val="22"/>
        </w:rPr>
        <w:t>5</w:t>
      </w:r>
      <w:r w:rsidRPr="00562143">
        <w:rPr>
          <w:rFonts w:ascii="Verdana" w:hAnsi="Verdana"/>
          <w:sz w:val="22"/>
          <w:szCs w:val="22"/>
        </w:rPr>
        <w:t xml:space="preserve"> to </w:t>
      </w:r>
      <w:r w:rsidR="008C4EB1" w:rsidRPr="00562143">
        <w:rPr>
          <w:rFonts w:ascii="Verdana" w:hAnsi="Verdana"/>
          <w:sz w:val="22"/>
          <w:szCs w:val="22"/>
        </w:rPr>
        <w:t>December 201</w:t>
      </w:r>
      <w:r w:rsidR="00F24327" w:rsidRPr="00562143">
        <w:rPr>
          <w:rFonts w:ascii="Verdana" w:hAnsi="Verdana"/>
          <w:sz w:val="22"/>
          <w:szCs w:val="22"/>
        </w:rPr>
        <w:t>5</w:t>
      </w:r>
      <w:r w:rsidRPr="00562143">
        <w:rPr>
          <w:rFonts w:ascii="Verdana" w:hAnsi="Verdana"/>
          <w:sz w:val="22"/>
          <w:szCs w:val="22"/>
        </w:rPr>
        <w:t xml:space="preserve"> </w:t>
      </w:r>
    </w:p>
    <w:p w:rsidR="00E4651A" w:rsidRPr="00562143" w:rsidRDefault="00E4651A" w:rsidP="00055F53">
      <w:pPr>
        <w:jc w:val="both"/>
        <w:rPr>
          <w:rFonts w:ascii="Verdana" w:hAnsi="Verdana" w:cs="Arial"/>
          <w:b/>
          <w:bCs/>
          <w:sz w:val="22"/>
          <w:szCs w:val="22"/>
        </w:rPr>
      </w:pPr>
    </w:p>
    <w:p w:rsidR="0064457D" w:rsidRPr="00562143" w:rsidRDefault="0064457D" w:rsidP="0064457D">
      <w:pPr>
        <w:pStyle w:val="Heading1"/>
        <w:jc w:val="left"/>
        <w:rPr>
          <w:rFonts w:ascii="Verdana" w:hAnsi="Verdana"/>
          <w:sz w:val="22"/>
          <w:szCs w:val="22"/>
        </w:rPr>
      </w:pPr>
      <w:r w:rsidRPr="00562143">
        <w:rPr>
          <w:rFonts w:ascii="Verdana" w:hAnsi="Verdana" w:cs="Arial"/>
          <w:sz w:val="22"/>
          <w:szCs w:val="22"/>
        </w:rPr>
        <w:t>Professional Experie</w:t>
      </w:r>
      <w:r w:rsidRPr="00562143">
        <w:rPr>
          <w:rFonts w:ascii="Verdana" w:hAnsi="Verdana"/>
          <w:sz w:val="22"/>
          <w:szCs w:val="22"/>
        </w:rPr>
        <w:t>nce 3 ;</w:t>
      </w:r>
    </w:p>
    <w:p w:rsidR="00623C0C" w:rsidRPr="00562143" w:rsidRDefault="00623C0C" w:rsidP="00623C0C">
      <w:pPr>
        <w:rPr>
          <w:rFonts w:ascii="Verdana" w:hAnsi="Verdana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Designation</w:t>
      </w:r>
      <w:r w:rsidRPr="00562143">
        <w:rPr>
          <w:rFonts w:ascii="Verdana" w:hAnsi="Verdana"/>
          <w:b/>
          <w:bCs/>
          <w:sz w:val="22"/>
          <w:szCs w:val="22"/>
        </w:rPr>
        <w:tab/>
        <w:t>:</w:t>
      </w:r>
      <w:r w:rsidR="00F961D8">
        <w:rPr>
          <w:rFonts w:ascii="Verdana" w:hAnsi="Verdana"/>
          <w:b/>
          <w:bCs/>
          <w:sz w:val="22"/>
          <w:szCs w:val="22"/>
        </w:rPr>
        <w:t xml:space="preserve">    </w:t>
      </w:r>
      <w:r w:rsidRPr="00562143">
        <w:rPr>
          <w:rFonts w:ascii="Verdana" w:hAnsi="Verdana"/>
          <w:sz w:val="22"/>
          <w:szCs w:val="22"/>
        </w:rPr>
        <w:t xml:space="preserve">Accounts Officer </w:t>
      </w:r>
    </w:p>
    <w:p w:rsidR="00623C0C" w:rsidRPr="00562143" w:rsidRDefault="00623C0C" w:rsidP="00623C0C">
      <w:pPr>
        <w:ind w:left="2160" w:hanging="2160"/>
        <w:rPr>
          <w:rStyle w:val="Emphasis"/>
          <w:rFonts w:ascii="Verdana" w:hAnsi="Verdana" w:cs="Arial"/>
          <w:bCs/>
          <w:i w:val="0"/>
          <w:color w:val="333333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Organization</w:t>
      </w:r>
      <w:r w:rsidRPr="00562143">
        <w:rPr>
          <w:rFonts w:ascii="Verdana" w:hAnsi="Verdana"/>
          <w:b/>
          <w:bCs/>
          <w:sz w:val="22"/>
          <w:szCs w:val="22"/>
        </w:rPr>
        <w:tab/>
        <w:t>:</w:t>
      </w:r>
      <w:r w:rsidRPr="00562143">
        <w:rPr>
          <w:rFonts w:ascii="Verdana" w:hAnsi="Verdana"/>
          <w:sz w:val="22"/>
          <w:szCs w:val="22"/>
        </w:rPr>
        <w:t xml:space="preserve"> </w:t>
      </w:r>
      <w:r w:rsidR="00F961D8">
        <w:rPr>
          <w:rFonts w:ascii="Verdana" w:hAnsi="Verdana"/>
          <w:sz w:val="22"/>
          <w:szCs w:val="22"/>
        </w:rPr>
        <w:t xml:space="preserve">   </w:t>
      </w:r>
      <w:r w:rsidRPr="00562143">
        <w:rPr>
          <w:rStyle w:val="Emphasis"/>
          <w:rFonts w:ascii="Verdana" w:hAnsi="Verdana" w:cs="Arial"/>
          <w:bCs/>
          <w:i w:val="0"/>
          <w:color w:val="333333"/>
          <w:sz w:val="22"/>
          <w:szCs w:val="22"/>
        </w:rPr>
        <w:t>Micronutrient Initiative India (</w:t>
      </w:r>
      <w:r w:rsidR="00CA30CA" w:rsidRPr="00CA30CA">
        <w:rPr>
          <w:rStyle w:val="Emphasis"/>
          <w:rFonts w:ascii="Verdana" w:hAnsi="Verdana" w:cs="Arial"/>
          <w:bCs/>
          <w:i w:val="0"/>
          <w:color w:val="333333"/>
          <w:sz w:val="18"/>
          <w:szCs w:val="18"/>
        </w:rPr>
        <w:t>Nutrition International</w:t>
      </w:r>
      <w:r w:rsidRPr="00562143">
        <w:rPr>
          <w:rStyle w:val="Emphasis"/>
          <w:rFonts w:ascii="Verdana" w:hAnsi="Verdana" w:cs="Arial"/>
          <w:bCs/>
          <w:i w:val="0"/>
          <w:color w:val="333333"/>
          <w:sz w:val="22"/>
          <w:szCs w:val="22"/>
        </w:rPr>
        <w:t xml:space="preserve">) </w:t>
      </w:r>
    </w:p>
    <w:p w:rsidR="00D971A6" w:rsidRDefault="00623C0C" w:rsidP="00D971A6">
      <w:pPr>
        <w:ind w:left="2160" w:hanging="2160"/>
        <w:rPr>
          <w:rFonts w:ascii="Verdana" w:hAnsi="Verdana"/>
          <w:b/>
          <w:bCs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ab/>
      </w:r>
      <w:r w:rsidR="00F961D8">
        <w:rPr>
          <w:rFonts w:ascii="Verdana" w:hAnsi="Verdana"/>
          <w:b/>
          <w:bCs/>
          <w:sz w:val="22"/>
          <w:szCs w:val="22"/>
        </w:rPr>
        <w:t xml:space="preserve">     </w:t>
      </w:r>
      <w:r w:rsidRPr="00562143">
        <w:rPr>
          <w:rStyle w:val="Emphasis"/>
          <w:rFonts w:ascii="Verdana" w:hAnsi="Verdana" w:cs="Arial"/>
          <w:bCs/>
          <w:i w:val="0"/>
          <w:color w:val="333333"/>
          <w:sz w:val="22"/>
          <w:szCs w:val="22"/>
        </w:rPr>
        <w:t>(</w:t>
      </w:r>
      <w:hyperlink r:id="rId13" w:history="1">
        <w:r w:rsidR="00D971A6" w:rsidRPr="000176B7">
          <w:rPr>
            <w:rStyle w:val="Hyperlink"/>
            <w:rFonts w:ascii="Verdana" w:hAnsi="Verdana" w:cs="Arial"/>
            <w:bCs/>
            <w:sz w:val="22"/>
            <w:szCs w:val="22"/>
          </w:rPr>
          <w:t>https://www.nutritionintl.org/in-the-world/asia/india/</w:t>
        </w:r>
      </w:hyperlink>
      <w:r w:rsidRPr="00562143">
        <w:rPr>
          <w:rStyle w:val="Emphasis"/>
          <w:rFonts w:ascii="Verdana" w:hAnsi="Verdana" w:cs="Arial"/>
          <w:bCs/>
          <w:i w:val="0"/>
          <w:color w:val="333333"/>
          <w:sz w:val="22"/>
          <w:szCs w:val="22"/>
        </w:rPr>
        <w:t>)</w:t>
      </w:r>
    </w:p>
    <w:p w:rsidR="00623C0C" w:rsidRPr="00562143" w:rsidRDefault="00623C0C" w:rsidP="00D971A6">
      <w:pPr>
        <w:ind w:left="2160" w:hanging="2160"/>
        <w:rPr>
          <w:rFonts w:ascii="Verdana" w:hAnsi="Verdana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Period</w:t>
      </w:r>
      <w:r w:rsidR="00F961D8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/>
          <w:b/>
          <w:bCs/>
          <w:sz w:val="22"/>
          <w:szCs w:val="22"/>
        </w:rPr>
        <w:t>:</w:t>
      </w:r>
      <w:r w:rsidR="00F961D8">
        <w:rPr>
          <w:rFonts w:ascii="Verdana" w:hAnsi="Verdana"/>
          <w:b/>
          <w:bCs/>
          <w:sz w:val="22"/>
          <w:szCs w:val="22"/>
        </w:rPr>
        <w:t xml:space="preserve">   </w:t>
      </w:r>
      <w:r w:rsidRPr="00562143">
        <w:rPr>
          <w:rFonts w:ascii="Verdana" w:hAnsi="Verdana"/>
          <w:sz w:val="22"/>
          <w:szCs w:val="22"/>
        </w:rPr>
        <w:t xml:space="preserve"> June 2013 to </w:t>
      </w:r>
      <w:r w:rsidR="00732F41" w:rsidRPr="00562143">
        <w:rPr>
          <w:rFonts w:ascii="Verdana" w:hAnsi="Verdana"/>
          <w:sz w:val="22"/>
          <w:szCs w:val="22"/>
        </w:rPr>
        <w:t>March 2015</w:t>
      </w:r>
      <w:r w:rsidRPr="00562143">
        <w:rPr>
          <w:rFonts w:ascii="Verdana" w:hAnsi="Verdana"/>
          <w:sz w:val="22"/>
          <w:szCs w:val="22"/>
        </w:rPr>
        <w:t xml:space="preserve"> </w:t>
      </w:r>
    </w:p>
    <w:p w:rsidR="005C1A23" w:rsidRPr="00562143" w:rsidRDefault="005C1A23" w:rsidP="00AC4505">
      <w:pPr>
        <w:rPr>
          <w:rFonts w:ascii="Verdana" w:hAnsi="Verdana"/>
          <w:b/>
          <w:bCs/>
          <w:sz w:val="22"/>
          <w:szCs w:val="22"/>
        </w:rPr>
      </w:pPr>
    </w:p>
    <w:p w:rsidR="007776A5" w:rsidRPr="00562143" w:rsidRDefault="007776A5" w:rsidP="007776A5">
      <w:pPr>
        <w:pStyle w:val="Heading1"/>
        <w:jc w:val="left"/>
        <w:rPr>
          <w:rFonts w:ascii="Verdana" w:hAnsi="Verdana"/>
          <w:sz w:val="22"/>
          <w:szCs w:val="22"/>
        </w:rPr>
      </w:pPr>
      <w:r w:rsidRPr="00562143">
        <w:rPr>
          <w:rFonts w:ascii="Verdana" w:hAnsi="Verdana" w:cs="Arial"/>
          <w:sz w:val="22"/>
          <w:szCs w:val="22"/>
        </w:rPr>
        <w:t>Professional Experie</w:t>
      </w:r>
      <w:r w:rsidRPr="00562143">
        <w:rPr>
          <w:rFonts w:ascii="Verdana" w:hAnsi="Verdana"/>
          <w:sz w:val="22"/>
          <w:szCs w:val="22"/>
        </w:rPr>
        <w:t>nce 4 ;</w:t>
      </w:r>
    </w:p>
    <w:p w:rsidR="00C420BE" w:rsidRPr="00562143" w:rsidRDefault="002C70AA" w:rsidP="00AC4505">
      <w:pPr>
        <w:rPr>
          <w:rFonts w:ascii="Verdana" w:hAnsi="Verdana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Designation</w:t>
      </w:r>
      <w:r w:rsidR="00DB6C62" w:rsidRPr="00562143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/>
          <w:b/>
          <w:bCs/>
          <w:sz w:val="22"/>
          <w:szCs w:val="22"/>
        </w:rPr>
        <w:t>:</w:t>
      </w:r>
      <w:r w:rsidR="00044B89">
        <w:rPr>
          <w:rFonts w:ascii="Verdana" w:hAnsi="Verdana"/>
          <w:b/>
          <w:bCs/>
          <w:sz w:val="22"/>
          <w:szCs w:val="22"/>
        </w:rPr>
        <w:t xml:space="preserve">   </w:t>
      </w:r>
      <w:r w:rsidR="00884224">
        <w:rPr>
          <w:rFonts w:ascii="Verdana" w:hAnsi="Verdana"/>
          <w:b/>
          <w:bCs/>
          <w:sz w:val="22"/>
          <w:szCs w:val="22"/>
        </w:rPr>
        <w:t xml:space="preserve"> </w:t>
      </w:r>
      <w:r w:rsidR="00D342EB" w:rsidRPr="00562143">
        <w:rPr>
          <w:rFonts w:ascii="Verdana" w:hAnsi="Verdana"/>
          <w:sz w:val="22"/>
          <w:szCs w:val="22"/>
        </w:rPr>
        <w:t xml:space="preserve">Finance </w:t>
      </w:r>
      <w:r w:rsidR="00C420BE" w:rsidRPr="00562143">
        <w:rPr>
          <w:rFonts w:ascii="Verdana" w:hAnsi="Verdana"/>
          <w:sz w:val="22"/>
          <w:szCs w:val="22"/>
        </w:rPr>
        <w:t xml:space="preserve">and </w:t>
      </w:r>
      <w:r w:rsidR="00E96726" w:rsidRPr="00562143">
        <w:rPr>
          <w:rFonts w:ascii="Verdana" w:hAnsi="Verdana"/>
          <w:sz w:val="22"/>
          <w:szCs w:val="22"/>
        </w:rPr>
        <w:t>Accounts Officer</w:t>
      </w:r>
      <w:r w:rsidR="00CC5A92" w:rsidRPr="00562143">
        <w:rPr>
          <w:rFonts w:ascii="Verdana" w:hAnsi="Verdana"/>
          <w:sz w:val="22"/>
          <w:szCs w:val="22"/>
        </w:rPr>
        <w:t xml:space="preserve"> </w:t>
      </w:r>
    </w:p>
    <w:p w:rsidR="00CA24B7" w:rsidRPr="00562143" w:rsidRDefault="00BD03A7" w:rsidP="00BD03A7">
      <w:pPr>
        <w:ind w:left="1440" w:firstLine="7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</w:t>
      </w:r>
      <w:r w:rsidR="00CA24B7" w:rsidRPr="00562143">
        <w:rPr>
          <w:rFonts w:ascii="Verdana" w:hAnsi="Verdana"/>
          <w:sz w:val="22"/>
          <w:szCs w:val="22"/>
        </w:rPr>
        <w:t>Additional responsibility: Administration In-charge</w:t>
      </w:r>
    </w:p>
    <w:p w:rsidR="006E198A" w:rsidRDefault="002C70AA" w:rsidP="00AC4505">
      <w:pPr>
        <w:ind w:left="2160" w:hanging="2160"/>
        <w:rPr>
          <w:rFonts w:ascii="Verdana" w:hAnsi="Verdana" w:cs="Arial"/>
          <w:color w:val="006621"/>
          <w:sz w:val="22"/>
          <w:szCs w:val="22"/>
          <w:shd w:val="clear" w:color="auto" w:fill="FFFFFF"/>
        </w:rPr>
      </w:pPr>
      <w:r w:rsidRPr="00562143">
        <w:rPr>
          <w:rFonts w:ascii="Verdana" w:hAnsi="Verdana"/>
          <w:b/>
          <w:bCs/>
          <w:sz w:val="22"/>
          <w:szCs w:val="22"/>
        </w:rPr>
        <w:t>Organization</w:t>
      </w:r>
      <w:r w:rsidR="00DB6C62" w:rsidRPr="00562143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/>
          <w:b/>
          <w:bCs/>
          <w:sz w:val="22"/>
          <w:szCs w:val="22"/>
        </w:rPr>
        <w:t>:</w:t>
      </w:r>
      <w:r w:rsidRPr="00562143">
        <w:rPr>
          <w:rFonts w:ascii="Verdana" w:hAnsi="Verdana"/>
          <w:sz w:val="22"/>
          <w:szCs w:val="22"/>
        </w:rPr>
        <w:t xml:space="preserve"> </w:t>
      </w:r>
      <w:r w:rsidR="00BD03A7">
        <w:rPr>
          <w:rFonts w:ascii="Verdana" w:hAnsi="Verdana"/>
          <w:sz w:val="22"/>
          <w:szCs w:val="22"/>
        </w:rPr>
        <w:t xml:space="preserve">   </w:t>
      </w:r>
      <w:r w:rsidR="00E307E7" w:rsidRPr="00562143">
        <w:rPr>
          <w:rFonts w:ascii="Verdana" w:hAnsi="Verdana"/>
          <w:sz w:val="22"/>
          <w:szCs w:val="22"/>
        </w:rPr>
        <w:t>India</w:t>
      </w:r>
      <w:r w:rsidR="006E198A" w:rsidRPr="00562143">
        <w:rPr>
          <w:rFonts w:ascii="Verdana" w:hAnsi="Verdana"/>
          <w:sz w:val="22"/>
          <w:szCs w:val="22"/>
        </w:rPr>
        <w:t xml:space="preserve"> HIV / AIDS Alliance</w:t>
      </w:r>
      <w:r w:rsidR="00044B89">
        <w:rPr>
          <w:rFonts w:ascii="Verdana" w:hAnsi="Verdana"/>
          <w:sz w:val="22"/>
          <w:szCs w:val="22"/>
        </w:rPr>
        <w:t xml:space="preserve"> </w:t>
      </w:r>
      <w:r w:rsidR="00044B89" w:rsidRPr="00327092">
        <w:rPr>
          <w:rFonts w:ascii="Verdana" w:hAnsi="Verdana"/>
          <w:sz w:val="18"/>
          <w:szCs w:val="18"/>
        </w:rPr>
        <w:t>(</w:t>
      </w:r>
      <w:hyperlink r:id="rId14" w:history="1">
        <w:r w:rsidR="00044B89" w:rsidRPr="00327092">
          <w:rPr>
            <w:rStyle w:val="Hyperlink"/>
            <w:rFonts w:ascii="Verdana" w:hAnsi="Verdana" w:cs="Arial"/>
            <w:sz w:val="18"/>
            <w:szCs w:val="18"/>
            <w:shd w:val="clear" w:color="auto" w:fill="FFFFFF"/>
          </w:rPr>
          <w:t>http://www.allianceindia.org/</w:t>
        </w:r>
      </w:hyperlink>
      <w:r w:rsidR="00044B89" w:rsidRPr="00327092">
        <w:rPr>
          <w:rFonts w:ascii="Verdana" w:hAnsi="Verdana" w:cs="Arial"/>
          <w:color w:val="006621"/>
          <w:sz w:val="18"/>
          <w:szCs w:val="18"/>
          <w:shd w:val="clear" w:color="auto" w:fill="FFFFFF"/>
        </w:rPr>
        <w:t>)</w:t>
      </w:r>
    </w:p>
    <w:p w:rsidR="00C420BE" w:rsidRPr="00562143" w:rsidRDefault="002C70AA" w:rsidP="00AC4505">
      <w:pPr>
        <w:rPr>
          <w:rFonts w:ascii="Verdana" w:hAnsi="Verdana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Period</w:t>
      </w:r>
      <w:r w:rsidR="00DB6C62" w:rsidRPr="00562143">
        <w:rPr>
          <w:rFonts w:ascii="Verdana" w:hAnsi="Verdana"/>
          <w:b/>
          <w:bCs/>
          <w:sz w:val="22"/>
          <w:szCs w:val="22"/>
        </w:rPr>
        <w:tab/>
      </w:r>
      <w:r w:rsidR="00DB6C62" w:rsidRPr="00562143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/>
          <w:b/>
          <w:bCs/>
          <w:sz w:val="22"/>
          <w:szCs w:val="22"/>
        </w:rPr>
        <w:t>:</w:t>
      </w:r>
      <w:r w:rsidR="00777623">
        <w:rPr>
          <w:rFonts w:ascii="Verdana" w:hAnsi="Verdana"/>
          <w:b/>
          <w:bCs/>
          <w:sz w:val="22"/>
          <w:szCs w:val="22"/>
        </w:rPr>
        <w:t xml:space="preserve">   </w:t>
      </w:r>
      <w:r w:rsidR="00A863B4" w:rsidRPr="00562143">
        <w:rPr>
          <w:rFonts w:ascii="Verdana" w:hAnsi="Verdana"/>
          <w:sz w:val="22"/>
          <w:szCs w:val="22"/>
        </w:rPr>
        <w:t xml:space="preserve"> </w:t>
      </w:r>
      <w:r w:rsidRPr="00562143">
        <w:rPr>
          <w:rFonts w:ascii="Verdana" w:hAnsi="Verdana"/>
          <w:sz w:val="22"/>
          <w:szCs w:val="22"/>
        </w:rPr>
        <w:t xml:space="preserve">Nov 2007 </w:t>
      </w:r>
      <w:r w:rsidR="00C420BE" w:rsidRPr="00562143">
        <w:rPr>
          <w:rFonts w:ascii="Verdana" w:hAnsi="Verdana"/>
          <w:sz w:val="22"/>
          <w:szCs w:val="22"/>
        </w:rPr>
        <w:t xml:space="preserve">to </w:t>
      </w:r>
      <w:r w:rsidR="00B478F1" w:rsidRPr="00562143">
        <w:rPr>
          <w:rFonts w:ascii="Verdana" w:hAnsi="Verdana"/>
          <w:sz w:val="22"/>
          <w:szCs w:val="22"/>
        </w:rPr>
        <w:t>May 2013</w:t>
      </w:r>
      <w:r w:rsidR="00C420BE" w:rsidRPr="00562143">
        <w:rPr>
          <w:rFonts w:ascii="Verdana" w:hAnsi="Verdana"/>
          <w:sz w:val="22"/>
          <w:szCs w:val="22"/>
        </w:rPr>
        <w:t xml:space="preserve"> </w:t>
      </w:r>
    </w:p>
    <w:p w:rsidR="001F7100" w:rsidRPr="00562143" w:rsidRDefault="001F7100" w:rsidP="00BA5CDD">
      <w:pPr>
        <w:rPr>
          <w:rFonts w:ascii="Verdana" w:hAnsi="Verdana"/>
          <w:b/>
          <w:bCs/>
          <w:sz w:val="22"/>
          <w:szCs w:val="22"/>
        </w:rPr>
      </w:pPr>
    </w:p>
    <w:p w:rsidR="00066089" w:rsidRDefault="00066089" w:rsidP="005C1B29">
      <w:pPr>
        <w:pStyle w:val="Heading1"/>
        <w:jc w:val="left"/>
        <w:rPr>
          <w:rFonts w:ascii="Verdana" w:hAnsi="Verdana" w:cs="Arial"/>
          <w:sz w:val="22"/>
          <w:szCs w:val="22"/>
        </w:rPr>
      </w:pPr>
    </w:p>
    <w:p w:rsidR="005C1B29" w:rsidRPr="00562143" w:rsidRDefault="005C1B29" w:rsidP="005C1B29">
      <w:pPr>
        <w:pStyle w:val="Heading1"/>
        <w:jc w:val="left"/>
        <w:rPr>
          <w:rFonts w:ascii="Verdana" w:hAnsi="Verdana"/>
          <w:sz w:val="22"/>
          <w:szCs w:val="22"/>
        </w:rPr>
      </w:pPr>
      <w:r w:rsidRPr="00562143">
        <w:rPr>
          <w:rFonts w:ascii="Verdana" w:hAnsi="Verdana" w:cs="Arial"/>
          <w:sz w:val="22"/>
          <w:szCs w:val="22"/>
        </w:rPr>
        <w:t>Professional Experie</w:t>
      </w:r>
      <w:r w:rsidRPr="00562143">
        <w:rPr>
          <w:rFonts w:ascii="Verdana" w:hAnsi="Verdana"/>
          <w:sz w:val="22"/>
          <w:szCs w:val="22"/>
        </w:rPr>
        <w:t>nce 5 ;</w:t>
      </w:r>
    </w:p>
    <w:p w:rsidR="0075545B" w:rsidRPr="00562143" w:rsidRDefault="007E1615" w:rsidP="00BA5CDD">
      <w:pPr>
        <w:rPr>
          <w:rFonts w:ascii="Verdana" w:hAnsi="Verdana" w:cs="Arial"/>
          <w:b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Designation</w:t>
      </w:r>
      <w:r w:rsidR="007830E0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/>
          <w:b/>
          <w:bCs/>
          <w:sz w:val="22"/>
          <w:szCs w:val="22"/>
        </w:rPr>
        <w:t>:</w:t>
      </w:r>
      <w:r w:rsidR="003A3C06">
        <w:rPr>
          <w:rFonts w:ascii="Verdana" w:hAnsi="Verdana"/>
          <w:b/>
          <w:bCs/>
          <w:sz w:val="22"/>
          <w:szCs w:val="22"/>
        </w:rPr>
        <w:t xml:space="preserve">    </w:t>
      </w:r>
      <w:r w:rsidR="00EA35DD" w:rsidRPr="00562143">
        <w:rPr>
          <w:rFonts w:ascii="Verdana" w:hAnsi="Verdana" w:cs="Arial"/>
          <w:b/>
          <w:sz w:val="22"/>
          <w:szCs w:val="22"/>
        </w:rPr>
        <w:t>Finance Officer</w:t>
      </w:r>
    </w:p>
    <w:p w:rsidR="000A7C77" w:rsidRPr="00562143" w:rsidRDefault="007E1615" w:rsidP="00BA5CDD">
      <w:pPr>
        <w:ind w:left="2880" w:hanging="2880"/>
        <w:rPr>
          <w:rFonts w:ascii="Verdana" w:hAnsi="Verdana" w:cs="Arial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Organization</w:t>
      </w:r>
      <w:r w:rsidR="007830E0">
        <w:rPr>
          <w:rFonts w:ascii="Verdana" w:hAnsi="Verdana"/>
          <w:b/>
          <w:bCs/>
          <w:sz w:val="22"/>
          <w:szCs w:val="22"/>
        </w:rPr>
        <w:t xml:space="preserve">       </w:t>
      </w:r>
      <w:r w:rsidR="003A3C06">
        <w:rPr>
          <w:rFonts w:ascii="Verdana" w:hAnsi="Verdana"/>
          <w:b/>
          <w:bCs/>
          <w:sz w:val="22"/>
          <w:szCs w:val="22"/>
        </w:rPr>
        <w:t xml:space="preserve"> </w:t>
      </w:r>
      <w:r w:rsidRPr="00562143">
        <w:rPr>
          <w:rFonts w:ascii="Verdana" w:hAnsi="Verdana"/>
          <w:b/>
          <w:bCs/>
          <w:sz w:val="22"/>
          <w:szCs w:val="22"/>
        </w:rPr>
        <w:t>:</w:t>
      </w:r>
      <w:r w:rsidRPr="00562143">
        <w:rPr>
          <w:rFonts w:ascii="Verdana" w:hAnsi="Verdana"/>
          <w:sz w:val="22"/>
          <w:szCs w:val="22"/>
        </w:rPr>
        <w:t xml:space="preserve"> </w:t>
      </w:r>
      <w:r w:rsidR="003A3C06">
        <w:rPr>
          <w:rFonts w:ascii="Verdana" w:hAnsi="Verdana"/>
          <w:sz w:val="22"/>
          <w:szCs w:val="22"/>
        </w:rPr>
        <w:t xml:space="preserve">   </w:t>
      </w:r>
      <w:r w:rsidR="003F7B47">
        <w:rPr>
          <w:rFonts w:ascii="Verdana" w:hAnsi="Verdana"/>
          <w:sz w:val="22"/>
          <w:szCs w:val="22"/>
        </w:rPr>
        <w:t>Hindustan Latex Family Planning Promotion Trust (</w:t>
      </w:r>
      <w:r w:rsidR="0075545B" w:rsidRPr="00562143">
        <w:rPr>
          <w:rFonts w:ascii="Verdana" w:hAnsi="Verdana" w:cs="Arial"/>
          <w:sz w:val="22"/>
          <w:szCs w:val="22"/>
        </w:rPr>
        <w:t>HLFPPT</w:t>
      </w:r>
      <w:r w:rsidR="003F7B47">
        <w:rPr>
          <w:rFonts w:ascii="Verdana" w:hAnsi="Verdana" w:cs="Arial"/>
          <w:sz w:val="22"/>
          <w:szCs w:val="22"/>
        </w:rPr>
        <w:t>)</w:t>
      </w:r>
      <w:r w:rsidR="0075545B" w:rsidRPr="00562143">
        <w:rPr>
          <w:rFonts w:ascii="Verdana" w:hAnsi="Verdana" w:cs="Arial"/>
          <w:sz w:val="22"/>
          <w:szCs w:val="22"/>
        </w:rPr>
        <w:t xml:space="preserve"> </w:t>
      </w:r>
      <w:r w:rsidR="00117CF1">
        <w:rPr>
          <w:rFonts w:ascii="Verdana" w:hAnsi="Verdana" w:cs="Arial"/>
          <w:sz w:val="22"/>
          <w:szCs w:val="22"/>
        </w:rPr>
        <w:t>(</w:t>
      </w:r>
      <w:hyperlink r:id="rId15" w:history="1">
        <w:r w:rsidR="006151D7" w:rsidRPr="00562143">
          <w:rPr>
            <w:rStyle w:val="Hyperlink"/>
            <w:rFonts w:ascii="Verdana" w:hAnsi="Verdana" w:cs="Arial"/>
            <w:sz w:val="22"/>
            <w:szCs w:val="22"/>
          </w:rPr>
          <w:t>http://www.hlfppt.org/</w:t>
        </w:r>
      </w:hyperlink>
      <w:r w:rsidR="009E250E" w:rsidRPr="00562143">
        <w:rPr>
          <w:rFonts w:ascii="Verdana" w:hAnsi="Verdana" w:cs="Arial"/>
          <w:color w:val="006621"/>
          <w:sz w:val="22"/>
          <w:szCs w:val="22"/>
          <w:shd w:val="clear" w:color="auto" w:fill="FFFFFF"/>
        </w:rPr>
        <w:t>)</w:t>
      </w:r>
    </w:p>
    <w:p w:rsidR="00EA35DD" w:rsidRPr="00562143" w:rsidRDefault="007E1615" w:rsidP="000A7C77">
      <w:pPr>
        <w:ind w:left="2880" w:hanging="2880"/>
        <w:rPr>
          <w:rFonts w:ascii="Verdana" w:hAnsi="Verdana" w:cs="Arial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Period</w:t>
      </w:r>
      <w:r w:rsidR="007830E0">
        <w:rPr>
          <w:rFonts w:ascii="Verdana" w:hAnsi="Verdana"/>
          <w:b/>
          <w:bCs/>
          <w:sz w:val="22"/>
          <w:szCs w:val="22"/>
        </w:rPr>
        <w:t xml:space="preserve">                  </w:t>
      </w:r>
      <w:r w:rsidRPr="00562143">
        <w:rPr>
          <w:rFonts w:ascii="Verdana" w:hAnsi="Verdana"/>
          <w:b/>
          <w:bCs/>
          <w:sz w:val="22"/>
          <w:szCs w:val="22"/>
        </w:rPr>
        <w:t>:</w:t>
      </w:r>
      <w:r w:rsidR="001157CB">
        <w:rPr>
          <w:rFonts w:ascii="Verdana" w:hAnsi="Verdana"/>
          <w:b/>
          <w:bCs/>
          <w:sz w:val="22"/>
          <w:szCs w:val="22"/>
        </w:rPr>
        <w:t xml:space="preserve">     </w:t>
      </w:r>
      <w:r w:rsidR="00EA35DD" w:rsidRPr="00562143">
        <w:rPr>
          <w:rFonts w:ascii="Verdana" w:hAnsi="Verdana" w:cs="Arial"/>
          <w:sz w:val="22"/>
          <w:szCs w:val="22"/>
        </w:rPr>
        <w:t>September 2004 to October 2007</w:t>
      </w:r>
      <w:r w:rsidR="00961CC1" w:rsidRPr="00562143">
        <w:rPr>
          <w:rFonts w:ascii="Verdana" w:hAnsi="Verdana" w:cs="Arial"/>
          <w:sz w:val="22"/>
          <w:szCs w:val="22"/>
        </w:rPr>
        <w:t xml:space="preserve"> </w:t>
      </w:r>
    </w:p>
    <w:p w:rsidR="00092390" w:rsidRPr="00562143" w:rsidRDefault="00092390" w:rsidP="0075545B">
      <w:pPr>
        <w:rPr>
          <w:rFonts w:ascii="Verdana" w:hAnsi="Verdana" w:cs="Arial"/>
          <w:sz w:val="22"/>
          <w:szCs w:val="22"/>
        </w:rPr>
      </w:pPr>
    </w:p>
    <w:p w:rsidR="004F5D2F" w:rsidRPr="00562143" w:rsidRDefault="004F5D2F" w:rsidP="004F5D2F">
      <w:pPr>
        <w:pStyle w:val="Heading1"/>
        <w:jc w:val="left"/>
        <w:rPr>
          <w:rFonts w:ascii="Verdana" w:hAnsi="Verdana"/>
          <w:sz w:val="22"/>
          <w:szCs w:val="22"/>
        </w:rPr>
      </w:pPr>
      <w:r w:rsidRPr="00562143">
        <w:rPr>
          <w:rFonts w:ascii="Verdana" w:hAnsi="Verdana" w:cs="Arial"/>
          <w:sz w:val="22"/>
          <w:szCs w:val="22"/>
        </w:rPr>
        <w:t>Professional Experie</w:t>
      </w:r>
      <w:r w:rsidRPr="00562143">
        <w:rPr>
          <w:rFonts w:ascii="Verdana" w:hAnsi="Verdana"/>
          <w:sz w:val="22"/>
          <w:szCs w:val="22"/>
        </w:rPr>
        <w:t>nce 6 ;</w:t>
      </w:r>
    </w:p>
    <w:p w:rsidR="00961CC1" w:rsidRPr="00562143" w:rsidRDefault="0028753D" w:rsidP="00BA5CDD">
      <w:pPr>
        <w:rPr>
          <w:rFonts w:ascii="Verdana" w:hAnsi="Verdana" w:cs="Arial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Designation</w:t>
      </w:r>
      <w:r w:rsidR="00D93D36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/>
          <w:b/>
          <w:bCs/>
          <w:sz w:val="22"/>
          <w:szCs w:val="22"/>
        </w:rPr>
        <w:t>:</w:t>
      </w:r>
      <w:r w:rsidR="00D93D36">
        <w:rPr>
          <w:rFonts w:ascii="Verdana" w:hAnsi="Verdana"/>
          <w:b/>
          <w:bCs/>
          <w:sz w:val="22"/>
          <w:szCs w:val="22"/>
        </w:rPr>
        <w:t xml:space="preserve">    </w:t>
      </w:r>
      <w:r w:rsidR="00961CC1" w:rsidRPr="00562143">
        <w:rPr>
          <w:rFonts w:ascii="Verdana" w:hAnsi="Verdana" w:cs="Arial"/>
          <w:b/>
          <w:sz w:val="22"/>
          <w:szCs w:val="22"/>
        </w:rPr>
        <w:t>Accounts Executive</w:t>
      </w:r>
      <w:r w:rsidR="00961CC1" w:rsidRPr="00562143">
        <w:rPr>
          <w:rFonts w:ascii="Verdana" w:hAnsi="Verdana" w:cs="Arial"/>
          <w:sz w:val="22"/>
          <w:szCs w:val="22"/>
        </w:rPr>
        <w:t>.</w:t>
      </w:r>
    </w:p>
    <w:p w:rsidR="005F4B7C" w:rsidRPr="00562143" w:rsidRDefault="0028753D" w:rsidP="005F4B7C">
      <w:pPr>
        <w:ind w:left="2880" w:hanging="2880"/>
        <w:rPr>
          <w:rFonts w:ascii="Verdana" w:hAnsi="Verdana" w:cs="Arial"/>
          <w:b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Organization</w:t>
      </w:r>
      <w:r w:rsidR="00D93D36">
        <w:rPr>
          <w:rFonts w:ascii="Verdana" w:hAnsi="Verdana"/>
          <w:b/>
          <w:bCs/>
          <w:sz w:val="22"/>
          <w:szCs w:val="22"/>
        </w:rPr>
        <w:t xml:space="preserve">        </w:t>
      </w:r>
      <w:r w:rsidRPr="00562143">
        <w:rPr>
          <w:rFonts w:ascii="Verdana" w:hAnsi="Verdana"/>
          <w:b/>
          <w:bCs/>
          <w:sz w:val="22"/>
          <w:szCs w:val="22"/>
        </w:rPr>
        <w:t>:</w:t>
      </w:r>
      <w:r w:rsidRPr="00562143">
        <w:rPr>
          <w:rFonts w:ascii="Verdana" w:hAnsi="Verdana"/>
          <w:sz w:val="22"/>
          <w:szCs w:val="22"/>
        </w:rPr>
        <w:t xml:space="preserve"> </w:t>
      </w:r>
      <w:r w:rsidR="00D93D36">
        <w:rPr>
          <w:rFonts w:ascii="Verdana" w:hAnsi="Verdana"/>
          <w:sz w:val="22"/>
          <w:szCs w:val="22"/>
        </w:rPr>
        <w:t xml:space="preserve">   </w:t>
      </w:r>
      <w:r w:rsidR="003B204A" w:rsidRPr="00562143">
        <w:rPr>
          <w:rFonts w:ascii="Verdana" w:hAnsi="Verdana" w:cs="Arial"/>
          <w:sz w:val="22"/>
          <w:szCs w:val="22"/>
        </w:rPr>
        <w:t>NORTHEAST BROKING SERVICES LIMITED</w:t>
      </w:r>
      <w:r w:rsidR="00961CC1" w:rsidRPr="00562143">
        <w:rPr>
          <w:rFonts w:ascii="Verdana" w:hAnsi="Verdana" w:cs="Arial"/>
          <w:b/>
          <w:sz w:val="22"/>
          <w:szCs w:val="22"/>
        </w:rPr>
        <w:t xml:space="preserve"> </w:t>
      </w:r>
    </w:p>
    <w:p w:rsidR="005F4B7C" w:rsidRPr="00562143" w:rsidRDefault="005F4B7C" w:rsidP="005F4B7C">
      <w:pPr>
        <w:ind w:left="2880" w:hanging="2880"/>
        <w:rPr>
          <w:rFonts w:ascii="Verdana" w:hAnsi="Verdana" w:cs="Arial"/>
          <w:color w:val="006621"/>
          <w:sz w:val="22"/>
          <w:szCs w:val="22"/>
          <w:shd w:val="clear" w:color="auto" w:fill="FFFFFF"/>
        </w:rPr>
      </w:pPr>
      <w:r w:rsidRPr="00562143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 w:cs="Arial"/>
          <w:b/>
          <w:sz w:val="22"/>
          <w:szCs w:val="22"/>
        </w:rPr>
        <w:t>(</w:t>
      </w:r>
      <w:hyperlink r:id="rId16" w:history="1">
        <w:r w:rsidRPr="00562143">
          <w:rPr>
            <w:rStyle w:val="Hyperlink"/>
            <w:rFonts w:ascii="Verdana" w:hAnsi="Verdana" w:cs="Arial"/>
            <w:sz w:val="22"/>
            <w:szCs w:val="22"/>
            <w:shd w:val="clear" w:color="auto" w:fill="FFFFFF"/>
          </w:rPr>
          <w:t>https://www.</w:t>
        </w:r>
        <w:r w:rsidRPr="00562143">
          <w:rPr>
            <w:rStyle w:val="Hyperlink"/>
            <w:rFonts w:ascii="Verdana" w:hAnsi="Verdana" w:cs="Arial"/>
            <w:b/>
            <w:bCs/>
            <w:sz w:val="22"/>
            <w:szCs w:val="22"/>
            <w:shd w:val="clear" w:color="auto" w:fill="FFFFFF"/>
          </w:rPr>
          <w:t>northeastltd</w:t>
        </w:r>
        <w:r w:rsidRPr="00562143">
          <w:rPr>
            <w:rStyle w:val="Hyperlink"/>
            <w:rFonts w:ascii="Verdana" w:hAnsi="Verdana" w:cs="Arial"/>
            <w:sz w:val="22"/>
            <w:szCs w:val="22"/>
            <w:shd w:val="clear" w:color="auto" w:fill="FFFFFF"/>
          </w:rPr>
          <w:t>.com</w:t>
        </w:r>
      </w:hyperlink>
      <w:r w:rsidRPr="00562143">
        <w:rPr>
          <w:rFonts w:ascii="Verdana" w:hAnsi="Verdana" w:cs="Arial"/>
          <w:color w:val="006621"/>
          <w:sz w:val="22"/>
          <w:szCs w:val="22"/>
          <w:shd w:val="clear" w:color="auto" w:fill="FFFFFF"/>
        </w:rPr>
        <w:t>)</w:t>
      </w:r>
      <w:r w:rsidRPr="00562143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/>
          <w:b/>
          <w:bCs/>
          <w:sz w:val="22"/>
          <w:szCs w:val="22"/>
        </w:rPr>
        <w:tab/>
      </w:r>
    </w:p>
    <w:p w:rsidR="00961CC1" w:rsidRPr="00562143" w:rsidRDefault="0028753D" w:rsidP="00BA5CDD">
      <w:pPr>
        <w:rPr>
          <w:rFonts w:ascii="Verdana" w:hAnsi="Verdana" w:cs="Arial"/>
          <w:sz w:val="22"/>
          <w:szCs w:val="22"/>
        </w:rPr>
      </w:pPr>
      <w:r w:rsidRPr="00562143">
        <w:rPr>
          <w:rFonts w:ascii="Verdana" w:hAnsi="Verdana"/>
          <w:b/>
          <w:bCs/>
          <w:sz w:val="22"/>
          <w:szCs w:val="22"/>
        </w:rPr>
        <w:t>Period</w:t>
      </w:r>
      <w:r w:rsidR="00D93D36">
        <w:rPr>
          <w:rFonts w:ascii="Verdana" w:hAnsi="Verdana"/>
          <w:b/>
          <w:bCs/>
          <w:sz w:val="22"/>
          <w:szCs w:val="22"/>
        </w:rPr>
        <w:tab/>
      </w:r>
      <w:r w:rsidR="00D93D36">
        <w:rPr>
          <w:rFonts w:ascii="Verdana" w:hAnsi="Verdana"/>
          <w:b/>
          <w:bCs/>
          <w:sz w:val="22"/>
          <w:szCs w:val="22"/>
        </w:rPr>
        <w:tab/>
      </w:r>
      <w:r w:rsidRPr="00562143">
        <w:rPr>
          <w:rFonts w:ascii="Verdana" w:hAnsi="Verdana"/>
          <w:b/>
          <w:bCs/>
          <w:sz w:val="22"/>
          <w:szCs w:val="22"/>
        </w:rPr>
        <w:t>:</w:t>
      </w:r>
      <w:r w:rsidR="00D93D36">
        <w:rPr>
          <w:rFonts w:ascii="Verdana" w:hAnsi="Verdana"/>
          <w:b/>
          <w:bCs/>
          <w:sz w:val="22"/>
          <w:szCs w:val="22"/>
        </w:rPr>
        <w:t xml:space="preserve">     </w:t>
      </w:r>
      <w:r w:rsidR="00961CC1" w:rsidRPr="00562143">
        <w:rPr>
          <w:rFonts w:ascii="Verdana" w:hAnsi="Verdana" w:cs="Arial"/>
          <w:sz w:val="22"/>
          <w:szCs w:val="22"/>
        </w:rPr>
        <w:t xml:space="preserve">September 2000 to August 2004 </w:t>
      </w:r>
    </w:p>
    <w:p w:rsidR="003B204A" w:rsidRDefault="003B204A" w:rsidP="003B204A">
      <w:pPr>
        <w:rPr>
          <w:rFonts w:ascii="Verdana" w:hAnsi="Verdana" w:cs="Arial"/>
          <w:b/>
          <w:bCs/>
          <w:sz w:val="22"/>
          <w:szCs w:val="22"/>
        </w:rPr>
      </w:pPr>
    </w:p>
    <w:p w:rsidR="00ED59A5" w:rsidRPr="007B7E00" w:rsidRDefault="00C91097" w:rsidP="003B204A">
      <w:pPr>
        <w:rPr>
          <w:rFonts w:ascii="Verdana" w:hAnsi="Verdana" w:cs="Arial"/>
          <w:b/>
          <w:bCs/>
          <w:sz w:val="22"/>
          <w:szCs w:val="22"/>
          <w:u w:val="single"/>
        </w:rPr>
      </w:pPr>
      <w:r w:rsidRPr="007B7E00">
        <w:rPr>
          <w:rFonts w:ascii="Verdana" w:hAnsi="Verdana" w:cs="Arial"/>
          <w:b/>
          <w:bCs/>
          <w:sz w:val="22"/>
          <w:szCs w:val="22"/>
          <w:u w:val="single"/>
        </w:rPr>
        <w:t>Accomplishments;</w:t>
      </w:r>
    </w:p>
    <w:p w:rsidR="007F79A8" w:rsidRDefault="007F79A8" w:rsidP="003B204A">
      <w:pPr>
        <w:rPr>
          <w:rFonts w:ascii="Verdana" w:hAnsi="Verdana" w:cs="Arial"/>
          <w:b/>
          <w:bCs/>
          <w:sz w:val="22"/>
          <w:szCs w:val="22"/>
        </w:rPr>
      </w:pPr>
    </w:p>
    <w:p w:rsidR="0004271F" w:rsidRPr="00066089" w:rsidRDefault="00367C77" w:rsidP="00B27849">
      <w:pPr>
        <w:rPr>
          <w:rFonts w:ascii="Verdana" w:hAnsi="Verdana"/>
          <w:sz w:val="21"/>
          <w:szCs w:val="21"/>
        </w:rPr>
      </w:pPr>
      <w:r w:rsidRPr="00066089">
        <w:rPr>
          <w:rFonts w:ascii="Verdana" w:hAnsi="Verdana" w:cs="Arial"/>
          <w:b/>
          <w:bCs/>
          <w:sz w:val="21"/>
          <w:szCs w:val="21"/>
        </w:rPr>
        <w:t>Team &amp; Project management</w:t>
      </w:r>
      <w:r w:rsidR="00251C13">
        <w:rPr>
          <w:rFonts w:ascii="Verdana" w:hAnsi="Verdana" w:cs="Arial"/>
          <w:b/>
          <w:bCs/>
          <w:sz w:val="21"/>
          <w:szCs w:val="21"/>
        </w:rPr>
        <w:t>:</w:t>
      </w:r>
      <w:r w:rsidRPr="00066089">
        <w:rPr>
          <w:rFonts w:ascii="Verdana" w:hAnsi="Verdana"/>
          <w:sz w:val="21"/>
          <w:szCs w:val="21"/>
        </w:rPr>
        <w:t xml:space="preserve"> Manage</w:t>
      </w:r>
      <w:r w:rsidR="00104283" w:rsidRPr="00066089">
        <w:rPr>
          <w:rFonts w:ascii="Verdana" w:hAnsi="Verdana"/>
          <w:sz w:val="21"/>
          <w:szCs w:val="21"/>
        </w:rPr>
        <w:t>d</w:t>
      </w:r>
      <w:r w:rsidRPr="00066089">
        <w:rPr>
          <w:rFonts w:ascii="Verdana" w:hAnsi="Verdana"/>
          <w:sz w:val="21"/>
          <w:szCs w:val="21"/>
        </w:rPr>
        <w:t xml:space="preserve"> resources to meet operational efficiency parameter on support; both administrative and financial to projects, co-workers and partners. Coach, develop</w:t>
      </w:r>
      <w:r w:rsidR="00F26720" w:rsidRPr="00066089">
        <w:rPr>
          <w:rFonts w:ascii="Verdana" w:hAnsi="Verdana"/>
          <w:sz w:val="21"/>
          <w:szCs w:val="21"/>
        </w:rPr>
        <w:t>ed</w:t>
      </w:r>
      <w:r w:rsidRPr="00066089">
        <w:rPr>
          <w:rFonts w:ascii="Verdana" w:hAnsi="Verdana"/>
          <w:sz w:val="21"/>
          <w:szCs w:val="21"/>
        </w:rPr>
        <w:t xml:space="preserve"> and support</w:t>
      </w:r>
      <w:r w:rsidR="00F26720" w:rsidRPr="00066089">
        <w:rPr>
          <w:rFonts w:ascii="Verdana" w:hAnsi="Verdana"/>
          <w:sz w:val="21"/>
          <w:szCs w:val="21"/>
        </w:rPr>
        <w:t>ed</w:t>
      </w:r>
      <w:r w:rsidRPr="00066089">
        <w:rPr>
          <w:rFonts w:ascii="Verdana" w:hAnsi="Verdana"/>
          <w:sz w:val="21"/>
          <w:szCs w:val="21"/>
        </w:rPr>
        <w:t xml:space="preserve"> the </w:t>
      </w:r>
      <w:r w:rsidR="00F26720" w:rsidRPr="00066089">
        <w:rPr>
          <w:rFonts w:ascii="Verdana" w:hAnsi="Verdana"/>
          <w:sz w:val="21"/>
          <w:szCs w:val="21"/>
        </w:rPr>
        <w:t>r</w:t>
      </w:r>
      <w:r w:rsidRPr="00066089">
        <w:rPr>
          <w:rFonts w:ascii="Verdana" w:hAnsi="Verdana"/>
          <w:sz w:val="21"/>
          <w:szCs w:val="21"/>
        </w:rPr>
        <w:t xml:space="preserve">eporting </w:t>
      </w:r>
      <w:r w:rsidR="00F26720" w:rsidRPr="00066089">
        <w:rPr>
          <w:rFonts w:ascii="Verdana" w:hAnsi="Verdana"/>
          <w:sz w:val="21"/>
          <w:szCs w:val="21"/>
        </w:rPr>
        <w:t>t</w:t>
      </w:r>
      <w:r w:rsidRPr="00066089">
        <w:rPr>
          <w:rFonts w:ascii="Verdana" w:hAnsi="Verdana"/>
          <w:sz w:val="21"/>
          <w:szCs w:val="21"/>
        </w:rPr>
        <w:t xml:space="preserve">eam members and </w:t>
      </w:r>
      <w:r w:rsidR="00F26720" w:rsidRPr="00066089">
        <w:rPr>
          <w:rFonts w:ascii="Verdana" w:hAnsi="Verdana"/>
          <w:sz w:val="21"/>
          <w:szCs w:val="21"/>
        </w:rPr>
        <w:t>other staff</w:t>
      </w:r>
      <w:r w:rsidRPr="00066089">
        <w:rPr>
          <w:rFonts w:ascii="Verdana" w:hAnsi="Verdana"/>
          <w:sz w:val="21"/>
          <w:szCs w:val="21"/>
        </w:rPr>
        <w:t xml:space="preserve"> members as required</w:t>
      </w:r>
      <w:r w:rsidR="003B1B9E" w:rsidRPr="00066089">
        <w:rPr>
          <w:rFonts w:ascii="Verdana" w:hAnsi="Verdana"/>
          <w:sz w:val="21"/>
          <w:szCs w:val="21"/>
        </w:rPr>
        <w:t xml:space="preserve"> and </w:t>
      </w:r>
      <w:r w:rsidR="00E70723" w:rsidRPr="00066089">
        <w:rPr>
          <w:rFonts w:ascii="Verdana" w:hAnsi="Verdana"/>
          <w:sz w:val="21"/>
          <w:szCs w:val="21"/>
        </w:rPr>
        <w:t>d</w:t>
      </w:r>
      <w:r w:rsidR="003B1B9E" w:rsidRPr="00066089">
        <w:rPr>
          <w:rFonts w:ascii="Verdana" w:hAnsi="Verdana"/>
          <w:sz w:val="21"/>
          <w:szCs w:val="21"/>
        </w:rPr>
        <w:t>evelop</w:t>
      </w:r>
      <w:r w:rsidR="00B40F2C" w:rsidRPr="00066089">
        <w:rPr>
          <w:rFonts w:ascii="Verdana" w:hAnsi="Verdana"/>
          <w:sz w:val="21"/>
          <w:szCs w:val="21"/>
        </w:rPr>
        <w:t>ed</w:t>
      </w:r>
      <w:r w:rsidR="003B1B9E" w:rsidRPr="00066089">
        <w:rPr>
          <w:rFonts w:ascii="Verdana" w:hAnsi="Verdana"/>
          <w:sz w:val="21"/>
          <w:szCs w:val="21"/>
        </w:rPr>
        <w:t xml:space="preserve"> and manage</w:t>
      </w:r>
      <w:r w:rsidR="00E70723" w:rsidRPr="00066089">
        <w:rPr>
          <w:rFonts w:ascii="Verdana" w:hAnsi="Verdana"/>
          <w:sz w:val="21"/>
          <w:szCs w:val="21"/>
        </w:rPr>
        <w:t>d</w:t>
      </w:r>
      <w:r w:rsidR="003B1B9E" w:rsidRPr="00066089">
        <w:rPr>
          <w:rFonts w:ascii="Verdana" w:hAnsi="Verdana"/>
          <w:sz w:val="21"/>
          <w:szCs w:val="21"/>
        </w:rPr>
        <w:t xml:space="preserve"> effective processes and tool to enhance the organizational administrative and financial grant/support processes</w:t>
      </w:r>
      <w:r w:rsidR="00EA1F25" w:rsidRPr="00066089">
        <w:rPr>
          <w:rFonts w:ascii="Verdana" w:hAnsi="Verdana"/>
          <w:sz w:val="21"/>
          <w:szCs w:val="21"/>
        </w:rPr>
        <w:t xml:space="preserve"> and trouble shooting.</w:t>
      </w:r>
    </w:p>
    <w:p w:rsidR="00392856" w:rsidRPr="00066089" w:rsidRDefault="00392856" w:rsidP="00392856">
      <w:pPr>
        <w:jc w:val="both"/>
        <w:rPr>
          <w:rFonts w:ascii="Verdana" w:hAnsi="Verdana"/>
          <w:b/>
          <w:bCs/>
          <w:i/>
          <w:iCs/>
          <w:sz w:val="21"/>
          <w:szCs w:val="21"/>
        </w:rPr>
      </w:pPr>
    </w:p>
    <w:p w:rsidR="007F79A8" w:rsidRPr="00066089" w:rsidRDefault="007F79A8" w:rsidP="00B27849">
      <w:pPr>
        <w:rPr>
          <w:rFonts w:ascii="Verdana" w:hAnsi="Verdana" w:cs="Arial"/>
          <w:bCs/>
          <w:sz w:val="21"/>
          <w:szCs w:val="21"/>
        </w:rPr>
      </w:pPr>
      <w:r w:rsidRPr="00066089">
        <w:rPr>
          <w:rFonts w:ascii="Verdana" w:hAnsi="Verdana" w:cs="Arial"/>
          <w:b/>
          <w:bCs/>
          <w:sz w:val="21"/>
          <w:szCs w:val="21"/>
        </w:rPr>
        <w:t>Finance</w:t>
      </w:r>
      <w:r w:rsidR="00251C13">
        <w:rPr>
          <w:rFonts w:ascii="Verdana" w:hAnsi="Verdana" w:cs="Arial"/>
          <w:bCs/>
          <w:sz w:val="21"/>
          <w:szCs w:val="21"/>
        </w:rPr>
        <w:t>:</w:t>
      </w:r>
      <w:r w:rsidR="007D13E7" w:rsidRPr="00066089">
        <w:rPr>
          <w:rFonts w:ascii="Verdana" w:hAnsi="Verdana" w:cs="Arial"/>
          <w:bCs/>
          <w:sz w:val="21"/>
          <w:szCs w:val="21"/>
        </w:rPr>
        <w:t xml:space="preserve"> </w:t>
      </w:r>
      <w:r w:rsidR="009830E5" w:rsidRPr="00066089">
        <w:rPr>
          <w:rFonts w:ascii="Verdana" w:hAnsi="Verdana" w:cs="Arial"/>
          <w:bCs/>
          <w:sz w:val="21"/>
          <w:szCs w:val="21"/>
        </w:rPr>
        <w:t>Supported in developing proposals by preparing</w:t>
      </w:r>
      <w:r w:rsidR="009B7562" w:rsidRPr="00066089">
        <w:rPr>
          <w:rFonts w:ascii="Verdana" w:hAnsi="Verdana" w:cs="Arial"/>
          <w:bCs/>
          <w:sz w:val="21"/>
          <w:szCs w:val="21"/>
        </w:rPr>
        <w:t xml:space="preserve"> cost effective</w:t>
      </w:r>
      <w:r w:rsidR="00EA1F25" w:rsidRPr="00066089">
        <w:rPr>
          <w:rFonts w:ascii="Verdana" w:hAnsi="Verdana" w:cs="Arial"/>
          <w:bCs/>
          <w:sz w:val="21"/>
          <w:szCs w:val="21"/>
        </w:rPr>
        <w:t xml:space="preserve"> budgets</w:t>
      </w:r>
      <w:r w:rsidR="00CB3C04" w:rsidRPr="00066089">
        <w:rPr>
          <w:rFonts w:ascii="Verdana" w:hAnsi="Verdana" w:cs="Arial"/>
          <w:bCs/>
          <w:sz w:val="21"/>
          <w:szCs w:val="21"/>
        </w:rPr>
        <w:t xml:space="preserve"> considering donor compliances</w:t>
      </w:r>
      <w:r w:rsidR="00EA1F25" w:rsidRPr="00066089">
        <w:rPr>
          <w:rFonts w:ascii="Verdana" w:hAnsi="Verdana" w:cs="Arial"/>
          <w:bCs/>
          <w:sz w:val="21"/>
          <w:szCs w:val="21"/>
        </w:rPr>
        <w:t xml:space="preserve">, </w:t>
      </w:r>
      <w:r w:rsidR="00CB3C04" w:rsidRPr="00066089">
        <w:rPr>
          <w:rFonts w:ascii="Verdana" w:hAnsi="Verdana" w:cs="Arial"/>
          <w:bCs/>
          <w:sz w:val="21"/>
          <w:szCs w:val="21"/>
        </w:rPr>
        <w:t>planned successful</w:t>
      </w:r>
      <w:r w:rsidR="00E7621E" w:rsidRPr="00066089">
        <w:rPr>
          <w:rFonts w:ascii="Verdana" w:hAnsi="Verdana" w:cs="Arial"/>
          <w:bCs/>
          <w:sz w:val="21"/>
          <w:szCs w:val="21"/>
        </w:rPr>
        <w:t xml:space="preserve"> cash flow</w:t>
      </w:r>
      <w:r w:rsidR="0089011F" w:rsidRPr="00066089">
        <w:rPr>
          <w:rFonts w:ascii="Verdana" w:hAnsi="Verdana" w:cs="Arial"/>
          <w:bCs/>
          <w:sz w:val="21"/>
          <w:szCs w:val="21"/>
        </w:rPr>
        <w:t>, budget narrative</w:t>
      </w:r>
      <w:r w:rsidR="00E7621E" w:rsidRPr="00066089">
        <w:rPr>
          <w:rFonts w:ascii="Verdana" w:hAnsi="Verdana" w:cs="Arial"/>
          <w:bCs/>
          <w:sz w:val="21"/>
          <w:szCs w:val="21"/>
        </w:rPr>
        <w:t xml:space="preserve">, </w:t>
      </w:r>
      <w:r w:rsidR="005C4846" w:rsidRPr="00066089">
        <w:rPr>
          <w:rFonts w:ascii="Verdana" w:hAnsi="Verdana" w:cs="Arial"/>
          <w:bCs/>
          <w:sz w:val="21"/>
          <w:szCs w:val="21"/>
        </w:rPr>
        <w:t xml:space="preserve">negotiated for overheads, </w:t>
      </w:r>
      <w:r w:rsidR="0096197F" w:rsidRPr="00066089">
        <w:rPr>
          <w:rFonts w:ascii="Verdana" w:hAnsi="Verdana" w:cs="Arial"/>
          <w:bCs/>
          <w:sz w:val="21"/>
          <w:szCs w:val="21"/>
        </w:rPr>
        <w:t xml:space="preserve">realigned budgets, </w:t>
      </w:r>
      <w:r w:rsidR="002D54B2" w:rsidRPr="00066089">
        <w:rPr>
          <w:rFonts w:ascii="Verdana" w:hAnsi="Verdana"/>
          <w:sz w:val="21"/>
          <w:szCs w:val="21"/>
        </w:rPr>
        <w:t>supervised review grant contract for obligations risks,</w:t>
      </w:r>
      <w:r w:rsidR="002D54B2" w:rsidRPr="00066089">
        <w:rPr>
          <w:rFonts w:ascii="Verdana" w:hAnsi="Verdana" w:cs="Arial"/>
          <w:bCs/>
          <w:sz w:val="21"/>
          <w:szCs w:val="21"/>
        </w:rPr>
        <w:t xml:space="preserve"> frequent</w:t>
      </w:r>
      <w:r w:rsidR="00C829A8" w:rsidRPr="00066089">
        <w:rPr>
          <w:rFonts w:ascii="Verdana" w:hAnsi="Verdana" w:cs="Arial"/>
          <w:bCs/>
          <w:sz w:val="21"/>
          <w:szCs w:val="21"/>
        </w:rPr>
        <w:t>ly</w:t>
      </w:r>
      <w:r w:rsidR="002D54B2" w:rsidRPr="00066089">
        <w:rPr>
          <w:rFonts w:ascii="Verdana" w:hAnsi="Verdana" w:cs="Arial"/>
          <w:bCs/>
          <w:sz w:val="21"/>
          <w:szCs w:val="21"/>
        </w:rPr>
        <w:t xml:space="preserve"> monitor</w:t>
      </w:r>
      <w:r w:rsidR="00C829A8" w:rsidRPr="00066089">
        <w:rPr>
          <w:rFonts w:ascii="Verdana" w:hAnsi="Verdana" w:cs="Arial"/>
          <w:bCs/>
          <w:sz w:val="21"/>
          <w:szCs w:val="21"/>
        </w:rPr>
        <w:t>ed</w:t>
      </w:r>
      <w:r w:rsidR="002D54B2" w:rsidRPr="00066089">
        <w:rPr>
          <w:rFonts w:ascii="Verdana" w:hAnsi="Verdana" w:cs="Arial"/>
          <w:bCs/>
          <w:sz w:val="21"/>
          <w:szCs w:val="21"/>
        </w:rPr>
        <w:t xml:space="preserve">, </w:t>
      </w:r>
      <w:r w:rsidR="00C829A8" w:rsidRPr="00066089">
        <w:rPr>
          <w:rFonts w:ascii="Verdana" w:hAnsi="Verdana" w:cs="Arial"/>
          <w:bCs/>
          <w:sz w:val="21"/>
          <w:szCs w:val="21"/>
        </w:rPr>
        <w:t>analyzed</w:t>
      </w:r>
      <w:r w:rsidR="00177687" w:rsidRPr="00066089">
        <w:rPr>
          <w:rFonts w:ascii="Verdana" w:hAnsi="Verdana" w:cs="Arial"/>
          <w:bCs/>
          <w:sz w:val="21"/>
          <w:szCs w:val="21"/>
        </w:rPr>
        <w:t xml:space="preserve"> and </w:t>
      </w:r>
      <w:r w:rsidR="00177687" w:rsidRPr="00066089">
        <w:rPr>
          <w:rFonts w:ascii="Verdana" w:hAnsi="Verdana"/>
          <w:sz w:val="21"/>
          <w:szCs w:val="21"/>
        </w:rPr>
        <w:t>Responsible for grant close out process.</w:t>
      </w:r>
    </w:p>
    <w:p w:rsidR="007F79A8" w:rsidRPr="00066089" w:rsidRDefault="007F79A8" w:rsidP="003B204A">
      <w:pPr>
        <w:rPr>
          <w:rFonts w:ascii="Verdana" w:hAnsi="Verdana" w:cs="Arial"/>
          <w:b/>
          <w:bCs/>
          <w:sz w:val="21"/>
          <w:szCs w:val="21"/>
        </w:rPr>
      </w:pPr>
    </w:p>
    <w:p w:rsidR="001D6727" w:rsidRPr="00066089" w:rsidRDefault="001D6727" w:rsidP="00B27849">
      <w:pPr>
        <w:rPr>
          <w:rFonts w:ascii="Verdana" w:hAnsi="Verdana" w:cs="Arial"/>
          <w:b/>
          <w:bCs/>
          <w:sz w:val="21"/>
          <w:szCs w:val="21"/>
        </w:rPr>
      </w:pPr>
      <w:r w:rsidRPr="00066089">
        <w:rPr>
          <w:rFonts w:ascii="Verdana" w:hAnsi="Verdana" w:cs="Arial"/>
          <w:b/>
          <w:bCs/>
          <w:sz w:val="21"/>
          <w:szCs w:val="21"/>
        </w:rPr>
        <w:t>Accounts</w:t>
      </w:r>
      <w:r w:rsidR="000B442A" w:rsidRPr="00066089">
        <w:rPr>
          <w:rFonts w:ascii="Verdana" w:hAnsi="Verdana" w:cs="Arial"/>
          <w:b/>
          <w:bCs/>
          <w:sz w:val="21"/>
          <w:szCs w:val="21"/>
        </w:rPr>
        <w:t xml:space="preserve"> &amp; Operations</w:t>
      </w:r>
      <w:r w:rsidR="00251C13">
        <w:rPr>
          <w:rFonts w:ascii="Verdana" w:hAnsi="Verdana" w:cs="Arial"/>
          <w:b/>
          <w:bCs/>
          <w:sz w:val="21"/>
          <w:szCs w:val="21"/>
        </w:rPr>
        <w:t>:</w:t>
      </w:r>
      <w:r w:rsidR="000B442A" w:rsidRPr="00066089">
        <w:rPr>
          <w:rFonts w:ascii="Verdana" w:hAnsi="Verdana" w:cs="Arial"/>
          <w:b/>
          <w:bCs/>
          <w:sz w:val="21"/>
          <w:szCs w:val="21"/>
        </w:rPr>
        <w:t xml:space="preserve"> </w:t>
      </w:r>
      <w:r w:rsidR="005B3B4E" w:rsidRPr="00066089">
        <w:rPr>
          <w:rFonts w:ascii="Verdana" w:hAnsi="Verdana" w:cs="Arial"/>
          <w:bCs/>
          <w:sz w:val="21"/>
          <w:szCs w:val="21"/>
        </w:rPr>
        <w:t xml:space="preserve">Provided </w:t>
      </w:r>
      <w:r w:rsidR="009446F7" w:rsidRPr="00066089">
        <w:rPr>
          <w:rFonts w:ascii="Verdana" w:hAnsi="Verdana" w:cs="Arial"/>
          <w:bCs/>
          <w:sz w:val="21"/>
          <w:szCs w:val="21"/>
        </w:rPr>
        <w:t xml:space="preserve">guidance &amp; direction for quality accounting, timely closure of request, </w:t>
      </w:r>
      <w:r w:rsidR="00D30277" w:rsidRPr="00066089">
        <w:rPr>
          <w:rFonts w:ascii="Verdana" w:hAnsi="Verdana" w:cs="Arial"/>
          <w:bCs/>
          <w:sz w:val="21"/>
          <w:szCs w:val="21"/>
        </w:rPr>
        <w:t>ensured donor &amp; organization compliances</w:t>
      </w:r>
      <w:r w:rsidR="004F6653" w:rsidRPr="00066089">
        <w:rPr>
          <w:rFonts w:ascii="Verdana" w:hAnsi="Verdana" w:cs="Arial"/>
          <w:bCs/>
          <w:sz w:val="21"/>
          <w:szCs w:val="21"/>
        </w:rPr>
        <w:t xml:space="preserve">, </w:t>
      </w:r>
      <w:r w:rsidR="004713EA" w:rsidRPr="00066089">
        <w:rPr>
          <w:rFonts w:ascii="Verdana" w:hAnsi="Verdana" w:cs="Arial"/>
          <w:bCs/>
          <w:sz w:val="21"/>
          <w:szCs w:val="21"/>
        </w:rPr>
        <w:t xml:space="preserve">ensured </w:t>
      </w:r>
      <w:r w:rsidR="00F64CFE" w:rsidRPr="00066089">
        <w:rPr>
          <w:rFonts w:ascii="Verdana" w:hAnsi="Verdana" w:cs="Arial"/>
          <w:bCs/>
          <w:sz w:val="21"/>
          <w:szCs w:val="21"/>
        </w:rPr>
        <w:t xml:space="preserve">charging as per </w:t>
      </w:r>
      <w:r w:rsidR="004713EA" w:rsidRPr="00066089">
        <w:rPr>
          <w:rFonts w:ascii="Verdana" w:hAnsi="Verdana" w:cs="Arial"/>
          <w:bCs/>
          <w:sz w:val="21"/>
          <w:szCs w:val="21"/>
        </w:rPr>
        <w:t>time sheet</w:t>
      </w:r>
      <w:r w:rsidR="00F64CFE" w:rsidRPr="00066089">
        <w:rPr>
          <w:rFonts w:ascii="Verdana" w:hAnsi="Verdana" w:cs="Arial"/>
          <w:bCs/>
          <w:sz w:val="21"/>
          <w:szCs w:val="21"/>
        </w:rPr>
        <w:t>, budget &amp;</w:t>
      </w:r>
      <w:r w:rsidR="00B65F72" w:rsidRPr="00066089">
        <w:rPr>
          <w:rFonts w:ascii="Verdana" w:hAnsi="Verdana" w:cs="Arial"/>
          <w:bCs/>
          <w:sz w:val="21"/>
          <w:szCs w:val="21"/>
        </w:rPr>
        <w:t xml:space="preserve"> cost shared sensibly</w:t>
      </w:r>
      <w:r w:rsidR="00D61257" w:rsidRPr="00066089">
        <w:rPr>
          <w:rFonts w:ascii="Verdana" w:hAnsi="Verdana" w:cs="Arial"/>
          <w:bCs/>
          <w:sz w:val="21"/>
          <w:szCs w:val="21"/>
        </w:rPr>
        <w:t>,</w:t>
      </w:r>
      <w:r w:rsidR="00F64CFE" w:rsidRPr="00066089">
        <w:rPr>
          <w:rFonts w:ascii="Verdana" w:hAnsi="Verdana" w:cs="Arial"/>
          <w:bCs/>
          <w:sz w:val="21"/>
          <w:szCs w:val="21"/>
        </w:rPr>
        <w:t xml:space="preserve"> </w:t>
      </w:r>
      <w:r w:rsidR="00CA2B15" w:rsidRPr="00066089">
        <w:rPr>
          <w:rFonts w:ascii="Verdana" w:hAnsi="Verdana" w:cs="Arial"/>
          <w:bCs/>
          <w:sz w:val="21"/>
          <w:szCs w:val="21"/>
        </w:rPr>
        <w:t>ensured successful monthly closure, submitted reports to team/stake holders, raised invoices to donor, followed up for receipts</w:t>
      </w:r>
      <w:r w:rsidR="00093C66" w:rsidRPr="00066089">
        <w:rPr>
          <w:rFonts w:ascii="Verdana" w:hAnsi="Verdana" w:cs="Arial"/>
          <w:bCs/>
          <w:sz w:val="21"/>
          <w:szCs w:val="21"/>
        </w:rPr>
        <w:t>, successfully payments made on time on receipt of deliverables / documents</w:t>
      </w:r>
      <w:r w:rsidR="00665859" w:rsidRPr="00066089">
        <w:rPr>
          <w:rFonts w:ascii="Verdana" w:hAnsi="Verdana" w:cs="Arial"/>
          <w:bCs/>
          <w:sz w:val="21"/>
          <w:szCs w:val="21"/>
        </w:rPr>
        <w:t xml:space="preserve"> after statutory deductions</w:t>
      </w:r>
      <w:r w:rsidR="003E361B" w:rsidRPr="00066089">
        <w:rPr>
          <w:rFonts w:ascii="Verdana" w:hAnsi="Verdana" w:cs="Arial"/>
          <w:bCs/>
          <w:sz w:val="21"/>
          <w:szCs w:val="21"/>
        </w:rPr>
        <w:t xml:space="preserve"> </w:t>
      </w:r>
      <w:r w:rsidR="00923139" w:rsidRPr="00066089">
        <w:rPr>
          <w:rFonts w:ascii="Verdana" w:hAnsi="Verdana" w:cs="Arial"/>
          <w:bCs/>
          <w:sz w:val="21"/>
          <w:szCs w:val="21"/>
        </w:rPr>
        <w:t>and</w:t>
      </w:r>
      <w:r w:rsidR="003D1DB9" w:rsidRPr="00066089">
        <w:rPr>
          <w:rFonts w:ascii="Verdana" w:hAnsi="Verdana" w:cs="Arial"/>
          <w:bCs/>
          <w:sz w:val="21"/>
          <w:szCs w:val="21"/>
        </w:rPr>
        <w:t xml:space="preserve"> reconciliations</w:t>
      </w:r>
      <w:r w:rsidR="00B37223" w:rsidRPr="00066089">
        <w:rPr>
          <w:rFonts w:ascii="Verdana" w:hAnsi="Verdana" w:cs="Arial"/>
          <w:bCs/>
          <w:sz w:val="21"/>
          <w:szCs w:val="21"/>
        </w:rPr>
        <w:t>.</w:t>
      </w:r>
    </w:p>
    <w:p w:rsidR="001D6727" w:rsidRPr="00066089" w:rsidRDefault="001D6727" w:rsidP="003B204A">
      <w:pPr>
        <w:rPr>
          <w:rFonts w:ascii="Verdana" w:hAnsi="Verdana" w:cs="Arial"/>
          <w:b/>
          <w:bCs/>
          <w:sz w:val="21"/>
          <w:szCs w:val="21"/>
        </w:rPr>
      </w:pPr>
    </w:p>
    <w:p w:rsidR="007870A8" w:rsidRPr="00066089" w:rsidRDefault="0020249C" w:rsidP="00D55A32">
      <w:pPr>
        <w:rPr>
          <w:rFonts w:ascii="Verdana" w:hAnsi="Verdana" w:cs="Arial"/>
          <w:bCs/>
          <w:sz w:val="21"/>
          <w:szCs w:val="21"/>
        </w:rPr>
      </w:pPr>
      <w:r w:rsidRPr="00066089">
        <w:rPr>
          <w:rFonts w:ascii="Verdana" w:hAnsi="Verdana" w:cs="Arial"/>
          <w:b/>
          <w:bCs/>
          <w:sz w:val="21"/>
          <w:szCs w:val="21"/>
        </w:rPr>
        <w:t xml:space="preserve">Donor </w:t>
      </w:r>
      <w:r w:rsidR="007870A8" w:rsidRPr="00066089">
        <w:rPr>
          <w:rFonts w:ascii="Verdana" w:hAnsi="Verdana" w:cs="Arial"/>
          <w:b/>
          <w:bCs/>
          <w:sz w:val="21"/>
          <w:szCs w:val="21"/>
        </w:rPr>
        <w:t xml:space="preserve">Reporting </w:t>
      </w:r>
      <w:r w:rsidRPr="00066089">
        <w:rPr>
          <w:rFonts w:ascii="Verdana" w:hAnsi="Verdana" w:cs="Arial"/>
          <w:b/>
          <w:bCs/>
          <w:sz w:val="21"/>
          <w:szCs w:val="21"/>
        </w:rPr>
        <w:t>&amp; MIS</w:t>
      </w:r>
      <w:r w:rsidR="007870A8" w:rsidRPr="00066089">
        <w:rPr>
          <w:rFonts w:ascii="Verdana" w:hAnsi="Verdana" w:cs="Arial"/>
          <w:b/>
          <w:bCs/>
          <w:sz w:val="21"/>
          <w:szCs w:val="21"/>
        </w:rPr>
        <w:t>;</w:t>
      </w:r>
      <w:r w:rsidR="001A7B14" w:rsidRPr="00066089">
        <w:rPr>
          <w:rFonts w:ascii="Verdana" w:hAnsi="Verdana" w:cs="Arial"/>
          <w:b/>
          <w:bCs/>
          <w:sz w:val="21"/>
          <w:szCs w:val="21"/>
        </w:rPr>
        <w:t xml:space="preserve"> </w:t>
      </w:r>
      <w:r w:rsidR="004C72E8" w:rsidRPr="00066089">
        <w:rPr>
          <w:rFonts w:ascii="Verdana" w:hAnsi="Verdana" w:cs="Arial"/>
          <w:bCs/>
          <w:sz w:val="21"/>
          <w:szCs w:val="21"/>
        </w:rPr>
        <w:t>Accurately</w:t>
      </w:r>
      <w:r w:rsidR="00072BC0" w:rsidRPr="00066089">
        <w:rPr>
          <w:rFonts w:ascii="Verdana" w:hAnsi="Verdana" w:cs="Arial"/>
          <w:b/>
          <w:bCs/>
          <w:sz w:val="21"/>
          <w:szCs w:val="21"/>
        </w:rPr>
        <w:t xml:space="preserve"> </w:t>
      </w:r>
      <w:r w:rsidR="00072BC0" w:rsidRPr="00066089">
        <w:rPr>
          <w:rFonts w:ascii="Verdana" w:hAnsi="Verdana" w:cs="Arial"/>
          <w:bCs/>
          <w:sz w:val="21"/>
          <w:szCs w:val="21"/>
        </w:rPr>
        <w:t>r</w:t>
      </w:r>
      <w:r w:rsidR="001A7B14" w:rsidRPr="00066089">
        <w:rPr>
          <w:rFonts w:ascii="Verdana" w:hAnsi="Verdana" w:cs="Arial"/>
          <w:bCs/>
          <w:sz w:val="21"/>
          <w:szCs w:val="21"/>
        </w:rPr>
        <w:t>eported</w:t>
      </w:r>
      <w:r w:rsidR="001A7B14" w:rsidRPr="00066089">
        <w:rPr>
          <w:rFonts w:ascii="Verdana" w:hAnsi="Verdana" w:cs="Arial"/>
          <w:b/>
          <w:bCs/>
          <w:sz w:val="21"/>
          <w:szCs w:val="21"/>
        </w:rPr>
        <w:t xml:space="preserve"> </w:t>
      </w:r>
      <w:r w:rsidR="00BD0909" w:rsidRPr="00066089">
        <w:rPr>
          <w:rFonts w:ascii="Verdana" w:hAnsi="Verdana" w:cs="Arial"/>
          <w:bCs/>
          <w:sz w:val="21"/>
          <w:szCs w:val="21"/>
        </w:rPr>
        <w:t>to donors</w:t>
      </w:r>
      <w:r w:rsidR="007C152A" w:rsidRPr="00066089">
        <w:rPr>
          <w:rFonts w:ascii="Verdana" w:hAnsi="Verdana" w:cs="Arial"/>
          <w:bCs/>
          <w:sz w:val="21"/>
          <w:szCs w:val="21"/>
        </w:rPr>
        <w:t xml:space="preserve"> in prescribed templates without overrule</w:t>
      </w:r>
      <w:r w:rsidR="008F1730" w:rsidRPr="00066089">
        <w:rPr>
          <w:rFonts w:ascii="Verdana" w:hAnsi="Verdana" w:cs="Arial"/>
          <w:bCs/>
          <w:sz w:val="21"/>
          <w:szCs w:val="21"/>
        </w:rPr>
        <w:t xml:space="preserve">, </w:t>
      </w:r>
      <w:r w:rsidR="00D33A8F" w:rsidRPr="00066089">
        <w:rPr>
          <w:rFonts w:ascii="Verdana" w:hAnsi="Verdana" w:cs="Arial"/>
          <w:bCs/>
          <w:sz w:val="21"/>
          <w:szCs w:val="21"/>
        </w:rPr>
        <w:t>negotiated with donors</w:t>
      </w:r>
      <w:r w:rsidR="00687EBA" w:rsidRPr="00066089">
        <w:rPr>
          <w:rFonts w:ascii="Verdana" w:hAnsi="Verdana" w:cs="Arial"/>
          <w:bCs/>
          <w:sz w:val="21"/>
          <w:szCs w:val="21"/>
        </w:rPr>
        <w:t xml:space="preserve">, </w:t>
      </w:r>
      <w:r w:rsidR="006B1491" w:rsidRPr="00066089">
        <w:rPr>
          <w:rFonts w:ascii="Verdana" w:hAnsi="Verdana" w:cs="Arial"/>
          <w:bCs/>
          <w:sz w:val="21"/>
          <w:szCs w:val="21"/>
        </w:rPr>
        <w:t>ensured</w:t>
      </w:r>
      <w:r w:rsidR="00687EBA" w:rsidRPr="00066089">
        <w:rPr>
          <w:rFonts w:ascii="Verdana" w:hAnsi="Verdana" w:cs="Arial"/>
          <w:bCs/>
          <w:sz w:val="21"/>
          <w:szCs w:val="21"/>
        </w:rPr>
        <w:t xml:space="preserve"> </w:t>
      </w:r>
      <w:r w:rsidR="006B1491" w:rsidRPr="00066089">
        <w:rPr>
          <w:rFonts w:ascii="Verdana" w:hAnsi="Verdana" w:cs="Arial"/>
          <w:bCs/>
          <w:sz w:val="21"/>
          <w:szCs w:val="21"/>
        </w:rPr>
        <w:t xml:space="preserve">monthly financial reports coherent, </w:t>
      </w:r>
      <w:r w:rsidR="006B1491" w:rsidRPr="00066089">
        <w:rPr>
          <w:rFonts w:ascii="Verdana" w:hAnsi="Verdana" w:cs="Arial"/>
          <w:sz w:val="21"/>
          <w:szCs w:val="21"/>
          <w:lang w:eastAsia="en-IN"/>
        </w:rPr>
        <w:t>of a consistent high quality</w:t>
      </w:r>
      <w:r w:rsidR="00053CB2" w:rsidRPr="00066089">
        <w:rPr>
          <w:rFonts w:ascii="Verdana" w:hAnsi="Verdana" w:cs="Arial"/>
          <w:sz w:val="21"/>
          <w:szCs w:val="21"/>
          <w:lang w:eastAsia="en-IN"/>
        </w:rPr>
        <w:t>, developed &amp; implement systems and monthly MIS that helped to identify potential risk, financial and operational and present risk mitigation strategies and plans to the senior leadership</w:t>
      </w:r>
      <w:r w:rsidR="00D425C9" w:rsidRPr="00066089">
        <w:rPr>
          <w:rFonts w:ascii="Verdana" w:hAnsi="Verdana" w:cs="Arial"/>
          <w:sz w:val="21"/>
          <w:szCs w:val="21"/>
          <w:lang w:eastAsia="en-IN"/>
        </w:rPr>
        <w:t xml:space="preserve"> and provide</w:t>
      </w:r>
      <w:r w:rsidR="00C02E62" w:rsidRPr="00066089">
        <w:rPr>
          <w:rFonts w:ascii="Verdana" w:hAnsi="Verdana" w:cs="Arial"/>
          <w:sz w:val="21"/>
          <w:szCs w:val="21"/>
          <w:lang w:eastAsia="en-IN"/>
        </w:rPr>
        <w:t>d</w:t>
      </w:r>
      <w:r w:rsidR="00D425C9" w:rsidRPr="00066089">
        <w:rPr>
          <w:rFonts w:ascii="Verdana" w:hAnsi="Verdana" w:cs="Arial"/>
          <w:sz w:val="21"/>
          <w:szCs w:val="21"/>
          <w:lang w:eastAsia="en-IN"/>
        </w:rPr>
        <w:t xml:space="preserve"> </w:t>
      </w:r>
      <w:r w:rsidR="00C02E62" w:rsidRPr="00066089">
        <w:rPr>
          <w:rFonts w:ascii="Verdana" w:hAnsi="Verdana" w:cs="Arial"/>
          <w:sz w:val="21"/>
          <w:szCs w:val="21"/>
          <w:lang w:eastAsia="en-IN"/>
        </w:rPr>
        <w:t>info/</w:t>
      </w:r>
      <w:r w:rsidR="00D425C9" w:rsidRPr="00066089">
        <w:rPr>
          <w:rFonts w:ascii="Verdana" w:hAnsi="Verdana" w:cs="Arial"/>
          <w:sz w:val="21"/>
          <w:szCs w:val="21"/>
          <w:lang w:eastAsia="en-IN"/>
        </w:rPr>
        <w:t>reports for donor visits</w:t>
      </w:r>
      <w:r w:rsidR="00053CB2" w:rsidRPr="00066089">
        <w:rPr>
          <w:rFonts w:ascii="Verdana" w:hAnsi="Verdana" w:cs="Arial"/>
          <w:sz w:val="21"/>
          <w:szCs w:val="21"/>
          <w:lang w:eastAsia="en-IN"/>
        </w:rPr>
        <w:t>.</w:t>
      </w:r>
    </w:p>
    <w:p w:rsidR="007870A8" w:rsidRPr="00066089" w:rsidRDefault="007870A8" w:rsidP="003B204A">
      <w:pPr>
        <w:rPr>
          <w:rFonts w:ascii="Verdana" w:hAnsi="Verdana" w:cs="Arial"/>
          <w:bCs/>
          <w:sz w:val="21"/>
          <w:szCs w:val="21"/>
        </w:rPr>
      </w:pPr>
    </w:p>
    <w:p w:rsidR="001D6727" w:rsidRPr="00066089" w:rsidRDefault="001D6727" w:rsidP="00965E97">
      <w:pPr>
        <w:rPr>
          <w:rFonts w:ascii="Verdana" w:hAnsi="Verdana" w:cs="Arial"/>
          <w:b/>
          <w:bCs/>
          <w:sz w:val="21"/>
          <w:szCs w:val="21"/>
        </w:rPr>
      </w:pPr>
      <w:r w:rsidRPr="00066089">
        <w:rPr>
          <w:rFonts w:ascii="Verdana" w:hAnsi="Verdana" w:cs="Arial"/>
          <w:b/>
          <w:bCs/>
          <w:sz w:val="21"/>
          <w:szCs w:val="21"/>
        </w:rPr>
        <w:t>Audit</w:t>
      </w:r>
      <w:r w:rsidRPr="00066089">
        <w:rPr>
          <w:rFonts w:ascii="Verdana" w:hAnsi="Verdana" w:cs="Arial"/>
          <w:b/>
          <w:bCs/>
          <w:sz w:val="21"/>
          <w:szCs w:val="21"/>
        </w:rPr>
        <w:tab/>
      </w:r>
      <w:r w:rsidR="003A4571" w:rsidRPr="00066089">
        <w:rPr>
          <w:rFonts w:ascii="Verdana" w:hAnsi="Verdana" w:cs="Arial"/>
          <w:b/>
          <w:bCs/>
          <w:sz w:val="21"/>
          <w:szCs w:val="21"/>
        </w:rPr>
        <w:t>&amp; compliances</w:t>
      </w:r>
      <w:r w:rsidR="00A0087E" w:rsidRPr="00066089">
        <w:rPr>
          <w:rFonts w:ascii="Verdana" w:hAnsi="Verdana" w:cs="Arial"/>
          <w:b/>
          <w:bCs/>
          <w:sz w:val="21"/>
          <w:szCs w:val="21"/>
        </w:rPr>
        <w:t>;</w:t>
      </w:r>
      <w:r w:rsidR="00703BDD" w:rsidRPr="00066089">
        <w:rPr>
          <w:rFonts w:ascii="Verdana" w:hAnsi="Verdana" w:cs="Arial"/>
          <w:b/>
          <w:bCs/>
          <w:sz w:val="21"/>
          <w:szCs w:val="21"/>
        </w:rPr>
        <w:t xml:space="preserve"> </w:t>
      </w:r>
      <w:r w:rsidR="00703BDD" w:rsidRPr="00066089">
        <w:rPr>
          <w:rFonts w:ascii="Verdana" w:hAnsi="Verdana" w:cs="Arial"/>
          <w:bCs/>
          <w:sz w:val="21"/>
          <w:szCs w:val="21"/>
        </w:rPr>
        <w:t xml:space="preserve">Point person during </w:t>
      </w:r>
      <w:r w:rsidR="008A4D13" w:rsidRPr="00066089">
        <w:rPr>
          <w:rFonts w:ascii="Verdana" w:hAnsi="Verdana" w:cs="Arial"/>
          <w:bCs/>
          <w:sz w:val="21"/>
          <w:szCs w:val="21"/>
        </w:rPr>
        <w:t xml:space="preserve">internal / statutory / donor </w:t>
      </w:r>
      <w:r w:rsidR="00703BDD" w:rsidRPr="00066089">
        <w:rPr>
          <w:rFonts w:ascii="Verdana" w:hAnsi="Verdana" w:cs="Arial"/>
          <w:bCs/>
          <w:sz w:val="21"/>
          <w:szCs w:val="21"/>
        </w:rPr>
        <w:t>audit</w:t>
      </w:r>
      <w:r w:rsidR="008A4D13" w:rsidRPr="00066089">
        <w:rPr>
          <w:rFonts w:ascii="Verdana" w:hAnsi="Verdana" w:cs="Arial"/>
          <w:bCs/>
          <w:sz w:val="21"/>
          <w:szCs w:val="21"/>
        </w:rPr>
        <w:t>s</w:t>
      </w:r>
      <w:r w:rsidR="00703BDD" w:rsidRPr="00066089">
        <w:rPr>
          <w:rFonts w:ascii="Verdana" w:hAnsi="Verdana" w:cs="Arial"/>
          <w:bCs/>
          <w:sz w:val="21"/>
          <w:szCs w:val="21"/>
        </w:rPr>
        <w:t>,</w:t>
      </w:r>
      <w:r w:rsidR="00703BDD" w:rsidRPr="00066089">
        <w:rPr>
          <w:rFonts w:ascii="Verdana" w:hAnsi="Verdana" w:cs="Arial"/>
          <w:b/>
          <w:bCs/>
          <w:sz w:val="21"/>
          <w:szCs w:val="21"/>
        </w:rPr>
        <w:t xml:space="preserve"> </w:t>
      </w:r>
      <w:r w:rsidR="00703BDD" w:rsidRPr="00066089">
        <w:rPr>
          <w:rFonts w:ascii="Verdana" w:hAnsi="Verdana" w:cs="Arial"/>
          <w:bCs/>
          <w:sz w:val="21"/>
          <w:szCs w:val="21"/>
        </w:rPr>
        <w:t>provide</w:t>
      </w:r>
      <w:r w:rsidR="003600D2" w:rsidRPr="00066089">
        <w:rPr>
          <w:rFonts w:ascii="Verdana" w:hAnsi="Verdana" w:cs="Arial"/>
          <w:bCs/>
          <w:sz w:val="21"/>
          <w:szCs w:val="21"/>
        </w:rPr>
        <w:t>d</w:t>
      </w:r>
      <w:r w:rsidR="00703BDD" w:rsidRPr="00066089">
        <w:rPr>
          <w:rFonts w:ascii="Verdana" w:hAnsi="Verdana" w:cs="Arial"/>
          <w:bCs/>
          <w:sz w:val="21"/>
          <w:szCs w:val="21"/>
        </w:rPr>
        <w:t xml:space="preserve"> replies for audit responses, </w:t>
      </w:r>
      <w:r w:rsidR="00935FD7" w:rsidRPr="00066089">
        <w:rPr>
          <w:rFonts w:ascii="Verdana" w:hAnsi="Verdana" w:cs="Arial"/>
          <w:bCs/>
          <w:sz w:val="21"/>
          <w:szCs w:val="21"/>
        </w:rPr>
        <w:t>f</w:t>
      </w:r>
      <w:r w:rsidR="00703BDD" w:rsidRPr="00066089">
        <w:rPr>
          <w:rFonts w:ascii="Verdana" w:hAnsi="Verdana" w:cs="Arial"/>
          <w:color w:val="000000"/>
          <w:sz w:val="21"/>
          <w:szCs w:val="21"/>
        </w:rPr>
        <w:t>amiliar with FCRA Act 2010, Income Tax Act, Society Reg. Act and GST</w:t>
      </w:r>
      <w:r w:rsidR="00935FD7" w:rsidRPr="00066089">
        <w:rPr>
          <w:rFonts w:ascii="Verdana" w:hAnsi="Verdana" w:cs="Arial"/>
          <w:color w:val="000000"/>
          <w:sz w:val="21"/>
          <w:szCs w:val="21"/>
        </w:rPr>
        <w:t xml:space="preserve"> and donor compliances</w:t>
      </w:r>
      <w:r w:rsidR="00703BDD" w:rsidRPr="00066089">
        <w:rPr>
          <w:rFonts w:ascii="Verdana" w:hAnsi="Verdana" w:cs="Arial"/>
          <w:color w:val="000000"/>
          <w:sz w:val="21"/>
          <w:szCs w:val="21"/>
        </w:rPr>
        <w:t>.</w:t>
      </w:r>
    </w:p>
    <w:p w:rsidR="0004271F" w:rsidRPr="00066089" w:rsidRDefault="0004271F" w:rsidP="003B204A">
      <w:pPr>
        <w:rPr>
          <w:rFonts w:ascii="Verdana" w:hAnsi="Verdana"/>
          <w:b/>
          <w:sz w:val="21"/>
          <w:szCs w:val="21"/>
          <w:u w:val="single"/>
        </w:rPr>
      </w:pPr>
    </w:p>
    <w:p w:rsidR="007F79A8" w:rsidRPr="00066089" w:rsidRDefault="007F79A8" w:rsidP="00965E97">
      <w:pPr>
        <w:rPr>
          <w:rFonts w:ascii="Verdana" w:hAnsi="Verdana" w:cs="Arial"/>
          <w:b/>
          <w:bCs/>
          <w:sz w:val="21"/>
          <w:szCs w:val="21"/>
        </w:rPr>
      </w:pPr>
      <w:r w:rsidRPr="00066089">
        <w:rPr>
          <w:rFonts w:ascii="Verdana" w:hAnsi="Verdana"/>
          <w:b/>
          <w:sz w:val="21"/>
          <w:szCs w:val="21"/>
        </w:rPr>
        <w:t>Administration</w:t>
      </w:r>
      <w:r w:rsidRPr="00066089">
        <w:rPr>
          <w:rFonts w:ascii="Verdana" w:hAnsi="Verdana"/>
          <w:sz w:val="21"/>
          <w:szCs w:val="21"/>
        </w:rPr>
        <w:t xml:space="preserve">: </w:t>
      </w:r>
      <w:r w:rsidR="00035CED" w:rsidRPr="00066089">
        <w:rPr>
          <w:rFonts w:ascii="Verdana" w:hAnsi="Verdana"/>
          <w:sz w:val="21"/>
          <w:szCs w:val="21"/>
        </w:rPr>
        <w:t>Supervised</w:t>
      </w:r>
      <w:r w:rsidRPr="00066089">
        <w:rPr>
          <w:rFonts w:ascii="Verdana" w:hAnsi="Verdana"/>
          <w:sz w:val="21"/>
          <w:szCs w:val="21"/>
        </w:rPr>
        <w:t xml:space="preserve"> </w:t>
      </w:r>
      <w:r w:rsidR="00035CED" w:rsidRPr="00066089">
        <w:rPr>
          <w:rFonts w:ascii="Verdana" w:hAnsi="Verdana"/>
          <w:sz w:val="21"/>
          <w:szCs w:val="21"/>
        </w:rPr>
        <w:t xml:space="preserve">admin staff to </w:t>
      </w:r>
      <w:r w:rsidRPr="00066089">
        <w:rPr>
          <w:rFonts w:ascii="Verdana" w:hAnsi="Verdana"/>
          <w:sz w:val="21"/>
          <w:szCs w:val="21"/>
        </w:rPr>
        <w:t xml:space="preserve">upkeep </w:t>
      </w:r>
      <w:r w:rsidR="001A2DE2" w:rsidRPr="00066089">
        <w:rPr>
          <w:rFonts w:ascii="Verdana" w:hAnsi="Verdana"/>
          <w:sz w:val="21"/>
          <w:szCs w:val="21"/>
        </w:rPr>
        <w:t>vendor data,</w:t>
      </w:r>
      <w:r w:rsidRPr="00066089">
        <w:rPr>
          <w:rFonts w:ascii="Verdana" w:hAnsi="Verdana"/>
          <w:sz w:val="21"/>
          <w:szCs w:val="21"/>
        </w:rPr>
        <w:t xml:space="preserve"> </w:t>
      </w:r>
      <w:r w:rsidR="001A2DE2" w:rsidRPr="00066089">
        <w:rPr>
          <w:rFonts w:ascii="Verdana" w:hAnsi="Verdana"/>
          <w:sz w:val="21"/>
          <w:szCs w:val="21"/>
        </w:rPr>
        <w:t xml:space="preserve">procurements, </w:t>
      </w:r>
      <w:r w:rsidRPr="00066089">
        <w:rPr>
          <w:rFonts w:ascii="Verdana" w:hAnsi="Verdana"/>
          <w:sz w:val="21"/>
          <w:szCs w:val="21"/>
        </w:rPr>
        <w:t xml:space="preserve">maintenance of office, </w:t>
      </w:r>
      <w:r w:rsidR="001D3CE3" w:rsidRPr="00066089">
        <w:rPr>
          <w:rFonts w:ascii="Verdana" w:hAnsi="Verdana"/>
          <w:sz w:val="21"/>
          <w:szCs w:val="21"/>
        </w:rPr>
        <w:t xml:space="preserve">statutory obligations, </w:t>
      </w:r>
      <w:r w:rsidR="001A2DE2" w:rsidRPr="00066089">
        <w:rPr>
          <w:rFonts w:ascii="Verdana" w:hAnsi="Verdana"/>
          <w:sz w:val="21"/>
          <w:szCs w:val="21"/>
        </w:rPr>
        <w:t>fixed asset register, inventory</w:t>
      </w:r>
      <w:r w:rsidRPr="00066089">
        <w:rPr>
          <w:rFonts w:ascii="Verdana" w:hAnsi="Verdana"/>
          <w:sz w:val="21"/>
          <w:szCs w:val="21"/>
        </w:rPr>
        <w:t xml:space="preserve">, travel and accommodation arrangements, logistics for trainings/meetings, leases, vehicles, utilities, security, house-keeping, front office management, receipt/dispatch of mail, etc.  </w:t>
      </w:r>
      <w:r w:rsidR="00035CED" w:rsidRPr="00066089">
        <w:rPr>
          <w:rFonts w:ascii="Verdana" w:hAnsi="Verdana"/>
          <w:sz w:val="21"/>
          <w:szCs w:val="21"/>
        </w:rPr>
        <w:t>and</w:t>
      </w:r>
      <w:r w:rsidRPr="00066089">
        <w:rPr>
          <w:rFonts w:ascii="Verdana" w:hAnsi="Verdana"/>
          <w:sz w:val="21"/>
          <w:szCs w:val="21"/>
        </w:rPr>
        <w:t xml:space="preserve"> setup of new project office as per project requirement and complete the formalities during the closure of locations.</w:t>
      </w:r>
    </w:p>
    <w:p w:rsidR="00ED59A5" w:rsidRPr="00562143" w:rsidRDefault="00ED59A5" w:rsidP="003B204A">
      <w:pPr>
        <w:rPr>
          <w:rFonts w:ascii="Verdana" w:hAnsi="Verdana" w:cs="Arial"/>
          <w:b/>
          <w:bCs/>
          <w:sz w:val="22"/>
          <w:szCs w:val="22"/>
        </w:rPr>
      </w:pPr>
    </w:p>
    <w:p w:rsidR="002933F3" w:rsidRPr="00562143" w:rsidRDefault="002933F3" w:rsidP="002933F3">
      <w:pPr>
        <w:jc w:val="both"/>
        <w:rPr>
          <w:rFonts w:ascii="Verdana" w:hAnsi="Verdana" w:cs="Arial"/>
          <w:b/>
          <w:sz w:val="22"/>
          <w:szCs w:val="22"/>
          <w:u w:val="single"/>
        </w:rPr>
      </w:pPr>
      <w:r w:rsidRPr="00562143">
        <w:rPr>
          <w:rFonts w:ascii="Verdana" w:hAnsi="Verdana" w:cs="Arial"/>
          <w:b/>
          <w:sz w:val="22"/>
          <w:szCs w:val="22"/>
          <w:u w:val="single"/>
        </w:rPr>
        <w:t>PERSONAL DETAILS:</w:t>
      </w:r>
    </w:p>
    <w:p w:rsidR="00AA4599" w:rsidRPr="00562143" w:rsidRDefault="001B753B" w:rsidP="001B753B">
      <w:pPr>
        <w:tabs>
          <w:tab w:val="left" w:pos="3119"/>
        </w:tabs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Name</w:t>
      </w:r>
      <w:r>
        <w:rPr>
          <w:rFonts w:ascii="Verdana" w:hAnsi="Verdana" w:cs="Arial"/>
          <w:sz w:val="22"/>
          <w:szCs w:val="22"/>
        </w:rPr>
        <w:tab/>
      </w:r>
      <w:r w:rsidR="00AA4599" w:rsidRPr="00562143">
        <w:rPr>
          <w:rFonts w:ascii="Verdana" w:hAnsi="Verdana" w:cs="Arial"/>
          <w:sz w:val="22"/>
          <w:szCs w:val="22"/>
        </w:rPr>
        <w:t>: Srinivasa Rao Mittapally</w:t>
      </w:r>
    </w:p>
    <w:p w:rsidR="00AA4599" w:rsidRPr="00562143" w:rsidRDefault="00AA4599" w:rsidP="001B753B">
      <w:pPr>
        <w:tabs>
          <w:tab w:val="left" w:pos="3119"/>
        </w:tabs>
        <w:rPr>
          <w:rFonts w:ascii="Verdana" w:hAnsi="Verdana" w:cs="Arial"/>
          <w:sz w:val="22"/>
          <w:szCs w:val="22"/>
        </w:rPr>
      </w:pPr>
      <w:r w:rsidRPr="00562143">
        <w:rPr>
          <w:rFonts w:ascii="Verdana" w:hAnsi="Verdana" w:cs="Arial"/>
          <w:sz w:val="22"/>
          <w:szCs w:val="22"/>
        </w:rPr>
        <w:t>Date of Birth</w:t>
      </w:r>
      <w:r w:rsidRPr="00562143">
        <w:rPr>
          <w:rFonts w:ascii="Verdana" w:hAnsi="Verdana" w:cs="Arial"/>
          <w:sz w:val="22"/>
          <w:szCs w:val="22"/>
        </w:rPr>
        <w:tab/>
        <w:t>: May 2, 1980</w:t>
      </w:r>
    </w:p>
    <w:p w:rsidR="00AA4599" w:rsidRPr="00562143" w:rsidRDefault="00AA4599" w:rsidP="001B753B">
      <w:pPr>
        <w:tabs>
          <w:tab w:val="left" w:pos="3119"/>
        </w:tabs>
        <w:rPr>
          <w:rFonts w:ascii="Verdana" w:hAnsi="Verdana" w:cs="Arial"/>
          <w:sz w:val="22"/>
          <w:szCs w:val="22"/>
        </w:rPr>
      </w:pPr>
      <w:r w:rsidRPr="00562143">
        <w:rPr>
          <w:rFonts w:ascii="Verdana" w:hAnsi="Verdana" w:cs="Arial"/>
          <w:sz w:val="22"/>
          <w:szCs w:val="22"/>
        </w:rPr>
        <w:t>Marital Status</w:t>
      </w:r>
      <w:r w:rsidRPr="00562143">
        <w:rPr>
          <w:rFonts w:ascii="Verdana" w:hAnsi="Verdana" w:cs="Arial"/>
          <w:sz w:val="22"/>
          <w:szCs w:val="22"/>
        </w:rPr>
        <w:tab/>
        <w:t xml:space="preserve">: Married </w:t>
      </w:r>
    </w:p>
    <w:p w:rsidR="00AA4599" w:rsidRPr="00562143" w:rsidRDefault="00AA4599" w:rsidP="001B753B">
      <w:pPr>
        <w:tabs>
          <w:tab w:val="left" w:pos="3119"/>
        </w:tabs>
        <w:rPr>
          <w:rFonts w:ascii="Verdana" w:hAnsi="Verdana" w:cs="Arial"/>
          <w:sz w:val="22"/>
          <w:szCs w:val="22"/>
        </w:rPr>
      </w:pPr>
      <w:r w:rsidRPr="00562143">
        <w:rPr>
          <w:rFonts w:ascii="Verdana" w:hAnsi="Verdana" w:cs="Arial"/>
          <w:sz w:val="22"/>
          <w:szCs w:val="22"/>
        </w:rPr>
        <w:t>Languages Known</w:t>
      </w:r>
      <w:r w:rsidRPr="00562143">
        <w:rPr>
          <w:rFonts w:ascii="Verdana" w:hAnsi="Verdana" w:cs="Arial"/>
          <w:sz w:val="22"/>
          <w:szCs w:val="22"/>
        </w:rPr>
        <w:tab/>
        <w:t xml:space="preserve">: Telugu, English and Hindi </w:t>
      </w:r>
      <w:bookmarkStart w:id="0" w:name="_GoBack"/>
      <w:bookmarkEnd w:id="0"/>
    </w:p>
    <w:sectPr w:rsidR="00AA4599" w:rsidRPr="00562143" w:rsidSect="00F34DEA">
      <w:pgSz w:w="11909" w:h="16834" w:code="9"/>
      <w:pgMar w:top="851" w:right="113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7FC" w:rsidRDefault="002967FC" w:rsidP="002171D0">
      <w:r>
        <w:separator/>
      </w:r>
    </w:p>
  </w:endnote>
  <w:endnote w:type="continuationSeparator" w:id="0">
    <w:p w:rsidR="002967FC" w:rsidRDefault="002967FC" w:rsidP="00217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7FC" w:rsidRDefault="002967FC" w:rsidP="002171D0">
      <w:r>
        <w:separator/>
      </w:r>
    </w:p>
  </w:footnote>
  <w:footnote w:type="continuationSeparator" w:id="0">
    <w:p w:rsidR="002967FC" w:rsidRDefault="002967FC" w:rsidP="00217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B2"/>
      </v:shape>
    </w:pict>
  </w:numPicBullet>
  <w:abstractNum w:abstractNumId="0" w15:restartNumberingAfterBreak="0">
    <w:nsid w:val="02EE2136"/>
    <w:multiLevelType w:val="hybridMultilevel"/>
    <w:tmpl w:val="295AE9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6EFF"/>
    <w:multiLevelType w:val="hybridMultilevel"/>
    <w:tmpl w:val="FA367E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06BBA"/>
    <w:multiLevelType w:val="hybridMultilevel"/>
    <w:tmpl w:val="FA005A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E402B3"/>
    <w:multiLevelType w:val="hybridMultilevel"/>
    <w:tmpl w:val="99C6B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B7C3F"/>
    <w:multiLevelType w:val="hybridMultilevel"/>
    <w:tmpl w:val="B63CC3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F6DC4"/>
    <w:multiLevelType w:val="hybridMultilevel"/>
    <w:tmpl w:val="D5BC274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140F3729"/>
    <w:multiLevelType w:val="hybridMultilevel"/>
    <w:tmpl w:val="DF94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8667C"/>
    <w:multiLevelType w:val="hybridMultilevel"/>
    <w:tmpl w:val="F02A37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FD7AD1"/>
    <w:multiLevelType w:val="hybridMultilevel"/>
    <w:tmpl w:val="0F78D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B1AF4"/>
    <w:multiLevelType w:val="hybridMultilevel"/>
    <w:tmpl w:val="637AB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171C3"/>
    <w:multiLevelType w:val="hybridMultilevel"/>
    <w:tmpl w:val="2408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813D2"/>
    <w:multiLevelType w:val="hybridMultilevel"/>
    <w:tmpl w:val="2F1A3E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CF3130"/>
    <w:multiLevelType w:val="hybridMultilevel"/>
    <w:tmpl w:val="793203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21B7535"/>
    <w:multiLevelType w:val="hybridMultilevel"/>
    <w:tmpl w:val="A8008E52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3750498B"/>
    <w:multiLevelType w:val="hybridMultilevel"/>
    <w:tmpl w:val="33EC6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1F31"/>
    <w:multiLevelType w:val="hybridMultilevel"/>
    <w:tmpl w:val="A0C2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1343F6"/>
    <w:multiLevelType w:val="hybridMultilevel"/>
    <w:tmpl w:val="E9527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36EB2"/>
    <w:multiLevelType w:val="hybridMultilevel"/>
    <w:tmpl w:val="C27A75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AF09AA"/>
    <w:multiLevelType w:val="hybridMultilevel"/>
    <w:tmpl w:val="D3D4E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F2E4A"/>
    <w:multiLevelType w:val="hybridMultilevel"/>
    <w:tmpl w:val="81087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407F1"/>
    <w:multiLevelType w:val="hybridMultilevel"/>
    <w:tmpl w:val="D25CB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B1311"/>
    <w:multiLevelType w:val="hybridMultilevel"/>
    <w:tmpl w:val="75409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F554F"/>
    <w:multiLevelType w:val="hybridMultilevel"/>
    <w:tmpl w:val="DD28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4493A"/>
    <w:multiLevelType w:val="hybridMultilevel"/>
    <w:tmpl w:val="EFC03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C703FA"/>
    <w:multiLevelType w:val="hybridMultilevel"/>
    <w:tmpl w:val="641031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9301E"/>
    <w:multiLevelType w:val="hybridMultilevel"/>
    <w:tmpl w:val="7436C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21"/>
  </w:num>
  <w:num w:numId="5">
    <w:abstractNumId w:val="10"/>
  </w:num>
  <w:num w:numId="6">
    <w:abstractNumId w:val="3"/>
  </w:num>
  <w:num w:numId="7">
    <w:abstractNumId w:val="15"/>
  </w:num>
  <w:num w:numId="8">
    <w:abstractNumId w:val="2"/>
  </w:num>
  <w:num w:numId="9">
    <w:abstractNumId w:val="23"/>
  </w:num>
  <w:num w:numId="10">
    <w:abstractNumId w:val="7"/>
  </w:num>
  <w:num w:numId="11">
    <w:abstractNumId w:val="25"/>
  </w:num>
  <w:num w:numId="12">
    <w:abstractNumId w:val="11"/>
  </w:num>
  <w:num w:numId="13">
    <w:abstractNumId w:val="17"/>
  </w:num>
  <w:num w:numId="14">
    <w:abstractNumId w:val="6"/>
  </w:num>
  <w:num w:numId="15">
    <w:abstractNumId w:val="16"/>
  </w:num>
  <w:num w:numId="16">
    <w:abstractNumId w:val="12"/>
  </w:num>
  <w:num w:numId="17">
    <w:abstractNumId w:val="20"/>
  </w:num>
  <w:num w:numId="18">
    <w:abstractNumId w:val="14"/>
  </w:num>
  <w:num w:numId="19">
    <w:abstractNumId w:val="9"/>
  </w:num>
  <w:num w:numId="20">
    <w:abstractNumId w:val="0"/>
  </w:num>
  <w:num w:numId="21">
    <w:abstractNumId w:val="24"/>
  </w:num>
  <w:num w:numId="22">
    <w:abstractNumId w:val="13"/>
  </w:num>
  <w:num w:numId="23">
    <w:abstractNumId w:val="22"/>
  </w:num>
  <w:num w:numId="24">
    <w:abstractNumId w:val="8"/>
  </w:num>
  <w:num w:numId="25">
    <w:abstractNumId w:val="1"/>
  </w:num>
  <w:num w:numId="26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D3"/>
    <w:rsid w:val="0000149F"/>
    <w:rsid w:val="00011E1D"/>
    <w:rsid w:val="000140A1"/>
    <w:rsid w:val="00014260"/>
    <w:rsid w:val="0001711A"/>
    <w:rsid w:val="00021BED"/>
    <w:rsid w:val="000224CC"/>
    <w:rsid w:val="00022C9F"/>
    <w:rsid w:val="00024BA2"/>
    <w:rsid w:val="00025A69"/>
    <w:rsid w:val="000263B5"/>
    <w:rsid w:val="00026E90"/>
    <w:rsid w:val="000277E6"/>
    <w:rsid w:val="0003060E"/>
    <w:rsid w:val="000349F6"/>
    <w:rsid w:val="00035CED"/>
    <w:rsid w:val="0004271F"/>
    <w:rsid w:val="0004315C"/>
    <w:rsid w:val="000449CE"/>
    <w:rsid w:val="00044B89"/>
    <w:rsid w:val="00046F37"/>
    <w:rsid w:val="00047C63"/>
    <w:rsid w:val="0005025E"/>
    <w:rsid w:val="0005262B"/>
    <w:rsid w:val="00053082"/>
    <w:rsid w:val="00053CB2"/>
    <w:rsid w:val="00055F53"/>
    <w:rsid w:val="0006188E"/>
    <w:rsid w:val="000649ED"/>
    <w:rsid w:val="00065981"/>
    <w:rsid w:val="00066089"/>
    <w:rsid w:val="000672D5"/>
    <w:rsid w:val="00071718"/>
    <w:rsid w:val="00071C99"/>
    <w:rsid w:val="00072507"/>
    <w:rsid w:val="00072BC0"/>
    <w:rsid w:val="000737EE"/>
    <w:rsid w:val="00082F77"/>
    <w:rsid w:val="0008571A"/>
    <w:rsid w:val="000903F4"/>
    <w:rsid w:val="00092390"/>
    <w:rsid w:val="00093C66"/>
    <w:rsid w:val="00093FF5"/>
    <w:rsid w:val="00094B3C"/>
    <w:rsid w:val="00095695"/>
    <w:rsid w:val="000A1AA4"/>
    <w:rsid w:val="000A7C77"/>
    <w:rsid w:val="000B0DAF"/>
    <w:rsid w:val="000B0EF9"/>
    <w:rsid w:val="000B23D0"/>
    <w:rsid w:val="000B2AA2"/>
    <w:rsid w:val="000B339E"/>
    <w:rsid w:val="000B442A"/>
    <w:rsid w:val="000C5EF5"/>
    <w:rsid w:val="000C62A1"/>
    <w:rsid w:val="000C6BC6"/>
    <w:rsid w:val="000C7020"/>
    <w:rsid w:val="000D1B4E"/>
    <w:rsid w:val="000D36EA"/>
    <w:rsid w:val="000D7A69"/>
    <w:rsid w:val="000E48B6"/>
    <w:rsid w:val="000E7C2B"/>
    <w:rsid w:val="000F03F3"/>
    <w:rsid w:val="000F1F88"/>
    <w:rsid w:val="000F377A"/>
    <w:rsid w:val="000F460D"/>
    <w:rsid w:val="000F4FA4"/>
    <w:rsid w:val="000F728E"/>
    <w:rsid w:val="000F7413"/>
    <w:rsid w:val="00100228"/>
    <w:rsid w:val="00101B43"/>
    <w:rsid w:val="00104283"/>
    <w:rsid w:val="001145DD"/>
    <w:rsid w:val="001157CB"/>
    <w:rsid w:val="00115E78"/>
    <w:rsid w:val="00117CF1"/>
    <w:rsid w:val="00120811"/>
    <w:rsid w:val="001212D9"/>
    <w:rsid w:val="0012285B"/>
    <w:rsid w:val="001267BA"/>
    <w:rsid w:val="00131A9E"/>
    <w:rsid w:val="00132E57"/>
    <w:rsid w:val="00136A04"/>
    <w:rsid w:val="0013759F"/>
    <w:rsid w:val="00137FC0"/>
    <w:rsid w:val="00140082"/>
    <w:rsid w:val="001419F4"/>
    <w:rsid w:val="00141B9C"/>
    <w:rsid w:val="0014713B"/>
    <w:rsid w:val="00147841"/>
    <w:rsid w:val="00147BA4"/>
    <w:rsid w:val="00153ADA"/>
    <w:rsid w:val="00153D98"/>
    <w:rsid w:val="00155383"/>
    <w:rsid w:val="001568FD"/>
    <w:rsid w:val="00156AE8"/>
    <w:rsid w:val="00156CC5"/>
    <w:rsid w:val="00161F42"/>
    <w:rsid w:val="0016258C"/>
    <w:rsid w:val="001632AA"/>
    <w:rsid w:val="00163463"/>
    <w:rsid w:val="001666B6"/>
    <w:rsid w:val="00170010"/>
    <w:rsid w:val="00171FFD"/>
    <w:rsid w:val="001722A7"/>
    <w:rsid w:val="00176056"/>
    <w:rsid w:val="00177687"/>
    <w:rsid w:val="001779B6"/>
    <w:rsid w:val="001805B6"/>
    <w:rsid w:val="00182867"/>
    <w:rsid w:val="00192128"/>
    <w:rsid w:val="00192846"/>
    <w:rsid w:val="0019575C"/>
    <w:rsid w:val="0019651D"/>
    <w:rsid w:val="001A085E"/>
    <w:rsid w:val="001A0E46"/>
    <w:rsid w:val="001A2162"/>
    <w:rsid w:val="001A2DE2"/>
    <w:rsid w:val="001A3C26"/>
    <w:rsid w:val="001A7B14"/>
    <w:rsid w:val="001B131C"/>
    <w:rsid w:val="001B2E0B"/>
    <w:rsid w:val="001B41CC"/>
    <w:rsid w:val="001B6EA8"/>
    <w:rsid w:val="001B753B"/>
    <w:rsid w:val="001C13D3"/>
    <w:rsid w:val="001C1D26"/>
    <w:rsid w:val="001C463E"/>
    <w:rsid w:val="001C4E2D"/>
    <w:rsid w:val="001C6C7E"/>
    <w:rsid w:val="001D08CD"/>
    <w:rsid w:val="001D3CE3"/>
    <w:rsid w:val="001D6727"/>
    <w:rsid w:val="001D75D9"/>
    <w:rsid w:val="001E1D7C"/>
    <w:rsid w:val="001E232A"/>
    <w:rsid w:val="001E3BC2"/>
    <w:rsid w:val="001E4BFF"/>
    <w:rsid w:val="001E5B59"/>
    <w:rsid w:val="001E6201"/>
    <w:rsid w:val="001F093C"/>
    <w:rsid w:val="001F3DA0"/>
    <w:rsid w:val="001F5970"/>
    <w:rsid w:val="001F7100"/>
    <w:rsid w:val="00201082"/>
    <w:rsid w:val="0020249C"/>
    <w:rsid w:val="00202AF7"/>
    <w:rsid w:val="002045B2"/>
    <w:rsid w:val="00204887"/>
    <w:rsid w:val="002048AD"/>
    <w:rsid w:val="00212DEA"/>
    <w:rsid w:val="00213378"/>
    <w:rsid w:val="00213EC6"/>
    <w:rsid w:val="00214247"/>
    <w:rsid w:val="00215D23"/>
    <w:rsid w:val="00217190"/>
    <w:rsid w:val="002171D0"/>
    <w:rsid w:val="00217316"/>
    <w:rsid w:val="00221670"/>
    <w:rsid w:val="00221A41"/>
    <w:rsid w:val="00223BF1"/>
    <w:rsid w:val="0022586E"/>
    <w:rsid w:val="00227688"/>
    <w:rsid w:val="00233CAA"/>
    <w:rsid w:val="00236568"/>
    <w:rsid w:val="00244DBB"/>
    <w:rsid w:val="00244DFD"/>
    <w:rsid w:val="00251C13"/>
    <w:rsid w:val="002525F3"/>
    <w:rsid w:val="00252C6D"/>
    <w:rsid w:val="00255267"/>
    <w:rsid w:val="0025642A"/>
    <w:rsid w:val="00256D41"/>
    <w:rsid w:val="0026075F"/>
    <w:rsid w:val="00260EB4"/>
    <w:rsid w:val="00263CF3"/>
    <w:rsid w:val="00263EA7"/>
    <w:rsid w:val="002645B4"/>
    <w:rsid w:val="0026506C"/>
    <w:rsid w:val="0026573F"/>
    <w:rsid w:val="002703E0"/>
    <w:rsid w:val="0027083E"/>
    <w:rsid w:val="00270BF2"/>
    <w:rsid w:val="0027345C"/>
    <w:rsid w:val="00274203"/>
    <w:rsid w:val="0027625D"/>
    <w:rsid w:val="002819CB"/>
    <w:rsid w:val="00281E74"/>
    <w:rsid w:val="0028237B"/>
    <w:rsid w:val="0028753D"/>
    <w:rsid w:val="002878B0"/>
    <w:rsid w:val="00291B7F"/>
    <w:rsid w:val="0029290E"/>
    <w:rsid w:val="00293197"/>
    <w:rsid w:val="002933F3"/>
    <w:rsid w:val="002967FC"/>
    <w:rsid w:val="002969E3"/>
    <w:rsid w:val="00297DBA"/>
    <w:rsid w:val="002A0298"/>
    <w:rsid w:val="002A0E67"/>
    <w:rsid w:val="002A1826"/>
    <w:rsid w:val="002A315C"/>
    <w:rsid w:val="002A3270"/>
    <w:rsid w:val="002A5C4B"/>
    <w:rsid w:val="002A72ED"/>
    <w:rsid w:val="002B0317"/>
    <w:rsid w:val="002B68C8"/>
    <w:rsid w:val="002B6B6A"/>
    <w:rsid w:val="002B70B3"/>
    <w:rsid w:val="002B799B"/>
    <w:rsid w:val="002C171A"/>
    <w:rsid w:val="002C1CC2"/>
    <w:rsid w:val="002C1CDD"/>
    <w:rsid w:val="002C303E"/>
    <w:rsid w:val="002C33D7"/>
    <w:rsid w:val="002C4737"/>
    <w:rsid w:val="002C5AB5"/>
    <w:rsid w:val="002C5BAE"/>
    <w:rsid w:val="002C5C81"/>
    <w:rsid w:val="002C6CF7"/>
    <w:rsid w:val="002C70AA"/>
    <w:rsid w:val="002D05D3"/>
    <w:rsid w:val="002D128D"/>
    <w:rsid w:val="002D21EF"/>
    <w:rsid w:val="002D2E45"/>
    <w:rsid w:val="002D3925"/>
    <w:rsid w:val="002D5284"/>
    <w:rsid w:val="002D54B2"/>
    <w:rsid w:val="002E1D58"/>
    <w:rsid w:val="002E3E4C"/>
    <w:rsid w:val="002E7100"/>
    <w:rsid w:val="002E7845"/>
    <w:rsid w:val="002F0848"/>
    <w:rsid w:val="002F0EA5"/>
    <w:rsid w:val="002F5FD7"/>
    <w:rsid w:val="002F783D"/>
    <w:rsid w:val="00303376"/>
    <w:rsid w:val="00303A75"/>
    <w:rsid w:val="003060E5"/>
    <w:rsid w:val="003079A7"/>
    <w:rsid w:val="00311D44"/>
    <w:rsid w:val="00311D74"/>
    <w:rsid w:val="00312032"/>
    <w:rsid w:val="00317524"/>
    <w:rsid w:val="003224D6"/>
    <w:rsid w:val="00322845"/>
    <w:rsid w:val="00323642"/>
    <w:rsid w:val="00326B2F"/>
    <w:rsid w:val="00327092"/>
    <w:rsid w:val="00331EDC"/>
    <w:rsid w:val="00333D42"/>
    <w:rsid w:val="00334C4F"/>
    <w:rsid w:val="0034453C"/>
    <w:rsid w:val="00345E2A"/>
    <w:rsid w:val="003469BA"/>
    <w:rsid w:val="00351618"/>
    <w:rsid w:val="003541E2"/>
    <w:rsid w:val="003567D0"/>
    <w:rsid w:val="00357EBA"/>
    <w:rsid w:val="003600D2"/>
    <w:rsid w:val="003601CE"/>
    <w:rsid w:val="003604D3"/>
    <w:rsid w:val="00363282"/>
    <w:rsid w:val="00366CF2"/>
    <w:rsid w:val="00367C77"/>
    <w:rsid w:val="00370BBA"/>
    <w:rsid w:val="0037138B"/>
    <w:rsid w:val="00372355"/>
    <w:rsid w:val="0037386F"/>
    <w:rsid w:val="00376B65"/>
    <w:rsid w:val="00380440"/>
    <w:rsid w:val="00387E4D"/>
    <w:rsid w:val="00391A93"/>
    <w:rsid w:val="00392856"/>
    <w:rsid w:val="00394A23"/>
    <w:rsid w:val="003A056F"/>
    <w:rsid w:val="003A24BF"/>
    <w:rsid w:val="003A3657"/>
    <w:rsid w:val="003A3C06"/>
    <w:rsid w:val="003A3F87"/>
    <w:rsid w:val="003A4571"/>
    <w:rsid w:val="003A563D"/>
    <w:rsid w:val="003A5750"/>
    <w:rsid w:val="003B06EF"/>
    <w:rsid w:val="003B1B9E"/>
    <w:rsid w:val="003B204A"/>
    <w:rsid w:val="003B45F5"/>
    <w:rsid w:val="003B54C5"/>
    <w:rsid w:val="003B7947"/>
    <w:rsid w:val="003C02EE"/>
    <w:rsid w:val="003C1089"/>
    <w:rsid w:val="003C1450"/>
    <w:rsid w:val="003C18A2"/>
    <w:rsid w:val="003C4D64"/>
    <w:rsid w:val="003C5187"/>
    <w:rsid w:val="003C6237"/>
    <w:rsid w:val="003C67F8"/>
    <w:rsid w:val="003D1DB9"/>
    <w:rsid w:val="003D2B40"/>
    <w:rsid w:val="003D6DCC"/>
    <w:rsid w:val="003D766E"/>
    <w:rsid w:val="003E361B"/>
    <w:rsid w:val="003E39FA"/>
    <w:rsid w:val="003E4A66"/>
    <w:rsid w:val="003E624E"/>
    <w:rsid w:val="003F39EF"/>
    <w:rsid w:val="003F5B51"/>
    <w:rsid w:val="003F75F1"/>
    <w:rsid w:val="003F7B47"/>
    <w:rsid w:val="00400158"/>
    <w:rsid w:val="004001DD"/>
    <w:rsid w:val="00401448"/>
    <w:rsid w:val="00401511"/>
    <w:rsid w:val="00402BF6"/>
    <w:rsid w:val="00407F61"/>
    <w:rsid w:val="0041012F"/>
    <w:rsid w:val="00410202"/>
    <w:rsid w:val="004117BE"/>
    <w:rsid w:val="00413339"/>
    <w:rsid w:val="004136F5"/>
    <w:rsid w:val="0042230B"/>
    <w:rsid w:val="0042729E"/>
    <w:rsid w:val="00430A41"/>
    <w:rsid w:val="004343C0"/>
    <w:rsid w:val="00434696"/>
    <w:rsid w:val="0044522C"/>
    <w:rsid w:val="00445FAA"/>
    <w:rsid w:val="004500A7"/>
    <w:rsid w:val="00452CB3"/>
    <w:rsid w:val="00452EFA"/>
    <w:rsid w:val="00452FE3"/>
    <w:rsid w:val="00453564"/>
    <w:rsid w:val="00460C67"/>
    <w:rsid w:val="00465EC0"/>
    <w:rsid w:val="004713EA"/>
    <w:rsid w:val="00475DCB"/>
    <w:rsid w:val="004772F4"/>
    <w:rsid w:val="00477C6E"/>
    <w:rsid w:val="00484BCE"/>
    <w:rsid w:val="00486444"/>
    <w:rsid w:val="004877CE"/>
    <w:rsid w:val="00496763"/>
    <w:rsid w:val="004967B1"/>
    <w:rsid w:val="004A14D4"/>
    <w:rsid w:val="004A23ED"/>
    <w:rsid w:val="004A263F"/>
    <w:rsid w:val="004A26BC"/>
    <w:rsid w:val="004A6D7A"/>
    <w:rsid w:val="004A7CC2"/>
    <w:rsid w:val="004B03D8"/>
    <w:rsid w:val="004B1694"/>
    <w:rsid w:val="004B4224"/>
    <w:rsid w:val="004B7E9E"/>
    <w:rsid w:val="004C1042"/>
    <w:rsid w:val="004C1BF2"/>
    <w:rsid w:val="004C477A"/>
    <w:rsid w:val="004C51BD"/>
    <w:rsid w:val="004C57FE"/>
    <w:rsid w:val="004C72E8"/>
    <w:rsid w:val="004D0BBD"/>
    <w:rsid w:val="004D2438"/>
    <w:rsid w:val="004D380C"/>
    <w:rsid w:val="004D5C3B"/>
    <w:rsid w:val="004D7925"/>
    <w:rsid w:val="004D7967"/>
    <w:rsid w:val="004E1360"/>
    <w:rsid w:val="004E2224"/>
    <w:rsid w:val="004E2977"/>
    <w:rsid w:val="004E36A4"/>
    <w:rsid w:val="004E3A5F"/>
    <w:rsid w:val="004E6C20"/>
    <w:rsid w:val="004F05D1"/>
    <w:rsid w:val="004F20F4"/>
    <w:rsid w:val="004F3F02"/>
    <w:rsid w:val="004F43B8"/>
    <w:rsid w:val="004F4C88"/>
    <w:rsid w:val="004F5514"/>
    <w:rsid w:val="004F5D2F"/>
    <w:rsid w:val="004F5F51"/>
    <w:rsid w:val="004F6193"/>
    <w:rsid w:val="004F6653"/>
    <w:rsid w:val="0050114C"/>
    <w:rsid w:val="00501396"/>
    <w:rsid w:val="005048E6"/>
    <w:rsid w:val="00504F76"/>
    <w:rsid w:val="00505243"/>
    <w:rsid w:val="0050675F"/>
    <w:rsid w:val="00507A0F"/>
    <w:rsid w:val="005112A7"/>
    <w:rsid w:val="00512E70"/>
    <w:rsid w:val="005131F6"/>
    <w:rsid w:val="00515A94"/>
    <w:rsid w:val="00516745"/>
    <w:rsid w:val="00534C2F"/>
    <w:rsid w:val="00535707"/>
    <w:rsid w:val="00535D2B"/>
    <w:rsid w:val="00544D87"/>
    <w:rsid w:val="00546A22"/>
    <w:rsid w:val="005471B0"/>
    <w:rsid w:val="005479C2"/>
    <w:rsid w:val="00547B3B"/>
    <w:rsid w:val="00551AAD"/>
    <w:rsid w:val="00553A6F"/>
    <w:rsid w:val="00554E6F"/>
    <w:rsid w:val="005558CA"/>
    <w:rsid w:val="0055638C"/>
    <w:rsid w:val="00556860"/>
    <w:rsid w:val="0055727E"/>
    <w:rsid w:val="00557AF4"/>
    <w:rsid w:val="005604FD"/>
    <w:rsid w:val="0056079B"/>
    <w:rsid w:val="005607A8"/>
    <w:rsid w:val="00562143"/>
    <w:rsid w:val="00563374"/>
    <w:rsid w:val="00563C38"/>
    <w:rsid w:val="005641B0"/>
    <w:rsid w:val="005645D9"/>
    <w:rsid w:val="00565DD7"/>
    <w:rsid w:val="00570FE5"/>
    <w:rsid w:val="005868BA"/>
    <w:rsid w:val="00586C95"/>
    <w:rsid w:val="00587124"/>
    <w:rsid w:val="00590A5C"/>
    <w:rsid w:val="00590C61"/>
    <w:rsid w:val="005938EB"/>
    <w:rsid w:val="00595148"/>
    <w:rsid w:val="0059745B"/>
    <w:rsid w:val="00597527"/>
    <w:rsid w:val="005A2A4E"/>
    <w:rsid w:val="005B2B84"/>
    <w:rsid w:val="005B2CDF"/>
    <w:rsid w:val="005B2E23"/>
    <w:rsid w:val="005B3B4E"/>
    <w:rsid w:val="005B3BEA"/>
    <w:rsid w:val="005B7A2E"/>
    <w:rsid w:val="005C01C2"/>
    <w:rsid w:val="005C1A23"/>
    <w:rsid w:val="005C1B29"/>
    <w:rsid w:val="005C2DBC"/>
    <w:rsid w:val="005C4846"/>
    <w:rsid w:val="005C6303"/>
    <w:rsid w:val="005D0DD2"/>
    <w:rsid w:val="005D1D7C"/>
    <w:rsid w:val="005E3B41"/>
    <w:rsid w:val="005E70A7"/>
    <w:rsid w:val="005F129F"/>
    <w:rsid w:val="005F3597"/>
    <w:rsid w:val="005F4B7C"/>
    <w:rsid w:val="005F52D5"/>
    <w:rsid w:val="005F57E8"/>
    <w:rsid w:val="005F731B"/>
    <w:rsid w:val="005F7979"/>
    <w:rsid w:val="006002A0"/>
    <w:rsid w:val="0060101E"/>
    <w:rsid w:val="00601A7D"/>
    <w:rsid w:val="00601D10"/>
    <w:rsid w:val="00603B48"/>
    <w:rsid w:val="00604986"/>
    <w:rsid w:val="0060587B"/>
    <w:rsid w:val="00606D21"/>
    <w:rsid w:val="0061486F"/>
    <w:rsid w:val="006151D7"/>
    <w:rsid w:val="00615495"/>
    <w:rsid w:val="00622DF1"/>
    <w:rsid w:val="00623353"/>
    <w:rsid w:val="00623C0C"/>
    <w:rsid w:val="00624A1F"/>
    <w:rsid w:val="00625852"/>
    <w:rsid w:val="00626443"/>
    <w:rsid w:val="0062711B"/>
    <w:rsid w:val="006276B4"/>
    <w:rsid w:val="006301C2"/>
    <w:rsid w:val="00630A26"/>
    <w:rsid w:val="0063225A"/>
    <w:rsid w:val="0063283D"/>
    <w:rsid w:val="00633B72"/>
    <w:rsid w:val="00634112"/>
    <w:rsid w:val="00634810"/>
    <w:rsid w:val="00635428"/>
    <w:rsid w:val="00642477"/>
    <w:rsid w:val="0064457D"/>
    <w:rsid w:val="00645073"/>
    <w:rsid w:val="006462D7"/>
    <w:rsid w:val="00651550"/>
    <w:rsid w:val="00654A49"/>
    <w:rsid w:val="00656D24"/>
    <w:rsid w:val="006635EF"/>
    <w:rsid w:val="0066473B"/>
    <w:rsid w:val="006655C5"/>
    <w:rsid w:val="00665859"/>
    <w:rsid w:val="006710D4"/>
    <w:rsid w:val="00672395"/>
    <w:rsid w:val="00674360"/>
    <w:rsid w:val="006752CF"/>
    <w:rsid w:val="00675699"/>
    <w:rsid w:val="0067589B"/>
    <w:rsid w:val="0067768F"/>
    <w:rsid w:val="006813B9"/>
    <w:rsid w:val="006831D9"/>
    <w:rsid w:val="00684333"/>
    <w:rsid w:val="00684460"/>
    <w:rsid w:val="0068730B"/>
    <w:rsid w:val="00687EBA"/>
    <w:rsid w:val="006911FA"/>
    <w:rsid w:val="0069154F"/>
    <w:rsid w:val="006917C4"/>
    <w:rsid w:val="00692F60"/>
    <w:rsid w:val="00694416"/>
    <w:rsid w:val="00694EA8"/>
    <w:rsid w:val="0069635B"/>
    <w:rsid w:val="0069652C"/>
    <w:rsid w:val="006A1136"/>
    <w:rsid w:val="006B1491"/>
    <w:rsid w:val="006B5E3F"/>
    <w:rsid w:val="006B7D4B"/>
    <w:rsid w:val="006C02B3"/>
    <w:rsid w:val="006C17DC"/>
    <w:rsid w:val="006C4A0B"/>
    <w:rsid w:val="006D116F"/>
    <w:rsid w:val="006D1B36"/>
    <w:rsid w:val="006D4AC0"/>
    <w:rsid w:val="006E198A"/>
    <w:rsid w:val="006E28B5"/>
    <w:rsid w:val="006E28DC"/>
    <w:rsid w:val="006E463B"/>
    <w:rsid w:val="006E4694"/>
    <w:rsid w:val="006F08A9"/>
    <w:rsid w:val="006F1AB2"/>
    <w:rsid w:val="006F6936"/>
    <w:rsid w:val="007024D4"/>
    <w:rsid w:val="007034D0"/>
    <w:rsid w:val="00703BDD"/>
    <w:rsid w:val="0070494C"/>
    <w:rsid w:val="00706693"/>
    <w:rsid w:val="00712D89"/>
    <w:rsid w:val="0071663A"/>
    <w:rsid w:val="0072278A"/>
    <w:rsid w:val="0072423A"/>
    <w:rsid w:val="007260B7"/>
    <w:rsid w:val="00727EEE"/>
    <w:rsid w:val="00732F41"/>
    <w:rsid w:val="00736E83"/>
    <w:rsid w:val="0074217A"/>
    <w:rsid w:val="00744702"/>
    <w:rsid w:val="00744D6D"/>
    <w:rsid w:val="00746388"/>
    <w:rsid w:val="00746CBE"/>
    <w:rsid w:val="00752181"/>
    <w:rsid w:val="00753076"/>
    <w:rsid w:val="00755270"/>
    <w:rsid w:val="0075545B"/>
    <w:rsid w:val="007554AD"/>
    <w:rsid w:val="00755FD8"/>
    <w:rsid w:val="0075629D"/>
    <w:rsid w:val="00756A36"/>
    <w:rsid w:val="00760591"/>
    <w:rsid w:val="00765C69"/>
    <w:rsid w:val="00766F6C"/>
    <w:rsid w:val="00770E59"/>
    <w:rsid w:val="00771AC3"/>
    <w:rsid w:val="00772096"/>
    <w:rsid w:val="0077363C"/>
    <w:rsid w:val="00775506"/>
    <w:rsid w:val="0077597E"/>
    <w:rsid w:val="00777623"/>
    <w:rsid w:val="007776A5"/>
    <w:rsid w:val="0077771A"/>
    <w:rsid w:val="0078054C"/>
    <w:rsid w:val="00781139"/>
    <w:rsid w:val="007830E0"/>
    <w:rsid w:val="007870A8"/>
    <w:rsid w:val="00791A9A"/>
    <w:rsid w:val="00792C7E"/>
    <w:rsid w:val="007A02E3"/>
    <w:rsid w:val="007A112C"/>
    <w:rsid w:val="007A1F62"/>
    <w:rsid w:val="007A2729"/>
    <w:rsid w:val="007A345A"/>
    <w:rsid w:val="007A50FE"/>
    <w:rsid w:val="007A5D30"/>
    <w:rsid w:val="007A7ED7"/>
    <w:rsid w:val="007B009F"/>
    <w:rsid w:val="007B0BF1"/>
    <w:rsid w:val="007B480F"/>
    <w:rsid w:val="007B4DBE"/>
    <w:rsid w:val="007B7E00"/>
    <w:rsid w:val="007C0C1C"/>
    <w:rsid w:val="007C152A"/>
    <w:rsid w:val="007C3F25"/>
    <w:rsid w:val="007C500E"/>
    <w:rsid w:val="007C5D14"/>
    <w:rsid w:val="007C74CB"/>
    <w:rsid w:val="007D034C"/>
    <w:rsid w:val="007D13E7"/>
    <w:rsid w:val="007D179E"/>
    <w:rsid w:val="007D3B02"/>
    <w:rsid w:val="007D4529"/>
    <w:rsid w:val="007D6FEB"/>
    <w:rsid w:val="007E1615"/>
    <w:rsid w:val="007E2822"/>
    <w:rsid w:val="007E4427"/>
    <w:rsid w:val="007E49A4"/>
    <w:rsid w:val="007E71AE"/>
    <w:rsid w:val="007F3122"/>
    <w:rsid w:val="007F79A8"/>
    <w:rsid w:val="008015A3"/>
    <w:rsid w:val="00805D86"/>
    <w:rsid w:val="00807DB4"/>
    <w:rsid w:val="008105B6"/>
    <w:rsid w:val="008123B4"/>
    <w:rsid w:val="00821BBB"/>
    <w:rsid w:val="00824A8D"/>
    <w:rsid w:val="00825D0D"/>
    <w:rsid w:val="00832980"/>
    <w:rsid w:val="00837934"/>
    <w:rsid w:val="0084004B"/>
    <w:rsid w:val="0084030D"/>
    <w:rsid w:val="00841620"/>
    <w:rsid w:val="008425E2"/>
    <w:rsid w:val="00842798"/>
    <w:rsid w:val="00844AA6"/>
    <w:rsid w:val="00845303"/>
    <w:rsid w:val="00845CF9"/>
    <w:rsid w:val="0084634E"/>
    <w:rsid w:val="00846E0F"/>
    <w:rsid w:val="008475A9"/>
    <w:rsid w:val="00847D73"/>
    <w:rsid w:val="00847DDC"/>
    <w:rsid w:val="00851FB0"/>
    <w:rsid w:val="0085399A"/>
    <w:rsid w:val="00854BC2"/>
    <w:rsid w:val="00857700"/>
    <w:rsid w:val="00857B3E"/>
    <w:rsid w:val="00857FA0"/>
    <w:rsid w:val="00860AD6"/>
    <w:rsid w:val="00860C54"/>
    <w:rsid w:val="0086249B"/>
    <w:rsid w:val="0086415A"/>
    <w:rsid w:val="0086468D"/>
    <w:rsid w:val="00865818"/>
    <w:rsid w:val="00867C62"/>
    <w:rsid w:val="00867CDC"/>
    <w:rsid w:val="00870016"/>
    <w:rsid w:val="00870EEC"/>
    <w:rsid w:val="00872198"/>
    <w:rsid w:val="008728B7"/>
    <w:rsid w:val="008762BC"/>
    <w:rsid w:val="00880192"/>
    <w:rsid w:val="00880928"/>
    <w:rsid w:val="00884224"/>
    <w:rsid w:val="00884D5F"/>
    <w:rsid w:val="0089011F"/>
    <w:rsid w:val="008907B7"/>
    <w:rsid w:val="00892879"/>
    <w:rsid w:val="008937AF"/>
    <w:rsid w:val="00894900"/>
    <w:rsid w:val="00894ADF"/>
    <w:rsid w:val="008963A9"/>
    <w:rsid w:val="0089659A"/>
    <w:rsid w:val="008A124E"/>
    <w:rsid w:val="008A1B6B"/>
    <w:rsid w:val="008A4D13"/>
    <w:rsid w:val="008B199B"/>
    <w:rsid w:val="008B44D3"/>
    <w:rsid w:val="008B49F1"/>
    <w:rsid w:val="008C18C3"/>
    <w:rsid w:val="008C2A1A"/>
    <w:rsid w:val="008C4E17"/>
    <w:rsid w:val="008C4EB1"/>
    <w:rsid w:val="008C6A86"/>
    <w:rsid w:val="008D1966"/>
    <w:rsid w:val="008D1D73"/>
    <w:rsid w:val="008D1D7B"/>
    <w:rsid w:val="008D415E"/>
    <w:rsid w:val="008D6DB2"/>
    <w:rsid w:val="008E39F2"/>
    <w:rsid w:val="008E51C7"/>
    <w:rsid w:val="008E5C87"/>
    <w:rsid w:val="008F1730"/>
    <w:rsid w:val="008F1D84"/>
    <w:rsid w:val="008F2BF0"/>
    <w:rsid w:val="008F4A31"/>
    <w:rsid w:val="00901304"/>
    <w:rsid w:val="00904878"/>
    <w:rsid w:val="00904CA1"/>
    <w:rsid w:val="009057F2"/>
    <w:rsid w:val="00905DD4"/>
    <w:rsid w:val="0090660F"/>
    <w:rsid w:val="00916E8C"/>
    <w:rsid w:val="00922D94"/>
    <w:rsid w:val="00923139"/>
    <w:rsid w:val="00923B93"/>
    <w:rsid w:val="00924E2D"/>
    <w:rsid w:val="00931021"/>
    <w:rsid w:val="0093258A"/>
    <w:rsid w:val="00934EBF"/>
    <w:rsid w:val="00935FD7"/>
    <w:rsid w:val="009365FE"/>
    <w:rsid w:val="00936E62"/>
    <w:rsid w:val="00937579"/>
    <w:rsid w:val="00937A21"/>
    <w:rsid w:val="00941A92"/>
    <w:rsid w:val="0094422F"/>
    <w:rsid w:val="009446F7"/>
    <w:rsid w:val="00946E07"/>
    <w:rsid w:val="0095031A"/>
    <w:rsid w:val="00951697"/>
    <w:rsid w:val="00952361"/>
    <w:rsid w:val="009526E6"/>
    <w:rsid w:val="00955F68"/>
    <w:rsid w:val="0096197F"/>
    <w:rsid w:val="00961CC1"/>
    <w:rsid w:val="00962D50"/>
    <w:rsid w:val="009641A6"/>
    <w:rsid w:val="00965E97"/>
    <w:rsid w:val="009709AA"/>
    <w:rsid w:val="00974BE1"/>
    <w:rsid w:val="00981E67"/>
    <w:rsid w:val="009830E5"/>
    <w:rsid w:val="00983DA9"/>
    <w:rsid w:val="00984100"/>
    <w:rsid w:val="009842A2"/>
    <w:rsid w:val="0098532B"/>
    <w:rsid w:val="00985499"/>
    <w:rsid w:val="009944F3"/>
    <w:rsid w:val="009A25FA"/>
    <w:rsid w:val="009A2D93"/>
    <w:rsid w:val="009A631A"/>
    <w:rsid w:val="009B0D71"/>
    <w:rsid w:val="009B5D28"/>
    <w:rsid w:val="009B66E7"/>
    <w:rsid w:val="009B7562"/>
    <w:rsid w:val="009B7637"/>
    <w:rsid w:val="009B79E7"/>
    <w:rsid w:val="009C03C1"/>
    <w:rsid w:val="009C494C"/>
    <w:rsid w:val="009C5672"/>
    <w:rsid w:val="009D10F4"/>
    <w:rsid w:val="009D14C7"/>
    <w:rsid w:val="009D273A"/>
    <w:rsid w:val="009D3036"/>
    <w:rsid w:val="009D4891"/>
    <w:rsid w:val="009D5F2F"/>
    <w:rsid w:val="009D720D"/>
    <w:rsid w:val="009E0FB7"/>
    <w:rsid w:val="009E250E"/>
    <w:rsid w:val="009E2A68"/>
    <w:rsid w:val="009E3CEF"/>
    <w:rsid w:val="009E41C0"/>
    <w:rsid w:val="009E5234"/>
    <w:rsid w:val="009E623B"/>
    <w:rsid w:val="009E6D05"/>
    <w:rsid w:val="009E6E75"/>
    <w:rsid w:val="009E6EDF"/>
    <w:rsid w:val="009F05A1"/>
    <w:rsid w:val="009F096C"/>
    <w:rsid w:val="009F19CE"/>
    <w:rsid w:val="009F1D3B"/>
    <w:rsid w:val="009F70CE"/>
    <w:rsid w:val="009F79BF"/>
    <w:rsid w:val="00A0087E"/>
    <w:rsid w:val="00A00B8C"/>
    <w:rsid w:val="00A02A6D"/>
    <w:rsid w:val="00A04054"/>
    <w:rsid w:val="00A05D3D"/>
    <w:rsid w:val="00A07A37"/>
    <w:rsid w:val="00A12F73"/>
    <w:rsid w:val="00A130C1"/>
    <w:rsid w:val="00A1542F"/>
    <w:rsid w:val="00A1592E"/>
    <w:rsid w:val="00A2317A"/>
    <w:rsid w:val="00A24245"/>
    <w:rsid w:val="00A24948"/>
    <w:rsid w:val="00A27311"/>
    <w:rsid w:val="00A34054"/>
    <w:rsid w:val="00A3518C"/>
    <w:rsid w:val="00A3520C"/>
    <w:rsid w:val="00A35F6E"/>
    <w:rsid w:val="00A360AB"/>
    <w:rsid w:val="00A40022"/>
    <w:rsid w:val="00A410B8"/>
    <w:rsid w:val="00A43829"/>
    <w:rsid w:val="00A44DBE"/>
    <w:rsid w:val="00A4575B"/>
    <w:rsid w:val="00A510F0"/>
    <w:rsid w:val="00A52296"/>
    <w:rsid w:val="00A536AE"/>
    <w:rsid w:val="00A5604B"/>
    <w:rsid w:val="00A5758B"/>
    <w:rsid w:val="00A61367"/>
    <w:rsid w:val="00A61557"/>
    <w:rsid w:val="00A67953"/>
    <w:rsid w:val="00A72C18"/>
    <w:rsid w:val="00A80B51"/>
    <w:rsid w:val="00A851C3"/>
    <w:rsid w:val="00A863B4"/>
    <w:rsid w:val="00A86992"/>
    <w:rsid w:val="00A87784"/>
    <w:rsid w:val="00A948C9"/>
    <w:rsid w:val="00A9558E"/>
    <w:rsid w:val="00A95F2F"/>
    <w:rsid w:val="00AA206D"/>
    <w:rsid w:val="00AA4599"/>
    <w:rsid w:val="00AA5968"/>
    <w:rsid w:val="00AB1D62"/>
    <w:rsid w:val="00AB38A4"/>
    <w:rsid w:val="00AB4E85"/>
    <w:rsid w:val="00AB6606"/>
    <w:rsid w:val="00AB6E6A"/>
    <w:rsid w:val="00AB7A6D"/>
    <w:rsid w:val="00AB7C00"/>
    <w:rsid w:val="00AC0CBF"/>
    <w:rsid w:val="00AC4505"/>
    <w:rsid w:val="00AC67D4"/>
    <w:rsid w:val="00AD14F7"/>
    <w:rsid w:val="00AD4EFD"/>
    <w:rsid w:val="00AD55E4"/>
    <w:rsid w:val="00AD5D34"/>
    <w:rsid w:val="00AD612B"/>
    <w:rsid w:val="00AD739F"/>
    <w:rsid w:val="00AE2946"/>
    <w:rsid w:val="00AF07C2"/>
    <w:rsid w:val="00AF1FAC"/>
    <w:rsid w:val="00AF24A5"/>
    <w:rsid w:val="00AF32F5"/>
    <w:rsid w:val="00B015CD"/>
    <w:rsid w:val="00B01662"/>
    <w:rsid w:val="00B0175B"/>
    <w:rsid w:val="00B0446E"/>
    <w:rsid w:val="00B05614"/>
    <w:rsid w:val="00B12B23"/>
    <w:rsid w:val="00B15833"/>
    <w:rsid w:val="00B16E87"/>
    <w:rsid w:val="00B22438"/>
    <w:rsid w:val="00B23A83"/>
    <w:rsid w:val="00B241D6"/>
    <w:rsid w:val="00B25F8D"/>
    <w:rsid w:val="00B26BEC"/>
    <w:rsid w:val="00B26DBE"/>
    <w:rsid w:val="00B27849"/>
    <w:rsid w:val="00B36D58"/>
    <w:rsid w:val="00B37223"/>
    <w:rsid w:val="00B40F2C"/>
    <w:rsid w:val="00B431DC"/>
    <w:rsid w:val="00B462D4"/>
    <w:rsid w:val="00B474A6"/>
    <w:rsid w:val="00B478F1"/>
    <w:rsid w:val="00B52C90"/>
    <w:rsid w:val="00B53A79"/>
    <w:rsid w:val="00B561F8"/>
    <w:rsid w:val="00B6227F"/>
    <w:rsid w:val="00B6303C"/>
    <w:rsid w:val="00B63D86"/>
    <w:rsid w:val="00B63FAB"/>
    <w:rsid w:val="00B651EB"/>
    <w:rsid w:val="00B659FA"/>
    <w:rsid w:val="00B65F72"/>
    <w:rsid w:val="00B67317"/>
    <w:rsid w:val="00B7006F"/>
    <w:rsid w:val="00B706A4"/>
    <w:rsid w:val="00B7121D"/>
    <w:rsid w:val="00B742B7"/>
    <w:rsid w:val="00B746ED"/>
    <w:rsid w:val="00B7647B"/>
    <w:rsid w:val="00B76D86"/>
    <w:rsid w:val="00B8030C"/>
    <w:rsid w:val="00B8044E"/>
    <w:rsid w:val="00B840D7"/>
    <w:rsid w:val="00B846EC"/>
    <w:rsid w:val="00B94588"/>
    <w:rsid w:val="00B973AD"/>
    <w:rsid w:val="00BA19E4"/>
    <w:rsid w:val="00BA3E87"/>
    <w:rsid w:val="00BA5CDD"/>
    <w:rsid w:val="00BA6009"/>
    <w:rsid w:val="00BA70FE"/>
    <w:rsid w:val="00BC11E8"/>
    <w:rsid w:val="00BC314B"/>
    <w:rsid w:val="00BC7C0F"/>
    <w:rsid w:val="00BD03A7"/>
    <w:rsid w:val="00BD0909"/>
    <w:rsid w:val="00BD095C"/>
    <w:rsid w:val="00BD0A0B"/>
    <w:rsid w:val="00BD2683"/>
    <w:rsid w:val="00BD4F98"/>
    <w:rsid w:val="00BD54A0"/>
    <w:rsid w:val="00BD795A"/>
    <w:rsid w:val="00BE184C"/>
    <w:rsid w:val="00BE574B"/>
    <w:rsid w:val="00BF0AC2"/>
    <w:rsid w:val="00BF2493"/>
    <w:rsid w:val="00BF3474"/>
    <w:rsid w:val="00BF41E6"/>
    <w:rsid w:val="00BF52C1"/>
    <w:rsid w:val="00C015E1"/>
    <w:rsid w:val="00C02E62"/>
    <w:rsid w:val="00C046C5"/>
    <w:rsid w:val="00C05009"/>
    <w:rsid w:val="00C05DC9"/>
    <w:rsid w:val="00C0615B"/>
    <w:rsid w:val="00C07B0B"/>
    <w:rsid w:val="00C14322"/>
    <w:rsid w:val="00C150BC"/>
    <w:rsid w:val="00C1572C"/>
    <w:rsid w:val="00C16C0B"/>
    <w:rsid w:val="00C2162D"/>
    <w:rsid w:val="00C22690"/>
    <w:rsid w:val="00C23FAD"/>
    <w:rsid w:val="00C2408E"/>
    <w:rsid w:val="00C274C3"/>
    <w:rsid w:val="00C276DD"/>
    <w:rsid w:val="00C30451"/>
    <w:rsid w:val="00C31020"/>
    <w:rsid w:val="00C3256A"/>
    <w:rsid w:val="00C34B01"/>
    <w:rsid w:val="00C35247"/>
    <w:rsid w:val="00C36811"/>
    <w:rsid w:val="00C37A84"/>
    <w:rsid w:val="00C41543"/>
    <w:rsid w:val="00C420BE"/>
    <w:rsid w:val="00C42B88"/>
    <w:rsid w:val="00C42E3A"/>
    <w:rsid w:val="00C45F80"/>
    <w:rsid w:val="00C51FC2"/>
    <w:rsid w:val="00C53935"/>
    <w:rsid w:val="00C562C0"/>
    <w:rsid w:val="00C564C3"/>
    <w:rsid w:val="00C60A8D"/>
    <w:rsid w:val="00C6177F"/>
    <w:rsid w:val="00C623F2"/>
    <w:rsid w:val="00C62F20"/>
    <w:rsid w:val="00C63495"/>
    <w:rsid w:val="00C64868"/>
    <w:rsid w:val="00C65E42"/>
    <w:rsid w:val="00C67322"/>
    <w:rsid w:val="00C701A8"/>
    <w:rsid w:val="00C711EF"/>
    <w:rsid w:val="00C7132B"/>
    <w:rsid w:val="00C80DD4"/>
    <w:rsid w:val="00C81DD3"/>
    <w:rsid w:val="00C829A8"/>
    <w:rsid w:val="00C8463C"/>
    <w:rsid w:val="00C84CBB"/>
    <w:rsid w:val="00C8555E"/>
    <w:rsid w:val="00C859CA"/>
    <w:rsid w:val="00C91097"/>
    <w:rsid w:val="00C94F68"/>
    <w:rsid w:val="00C95C43"/>
    <w:rsid w:val="00C95C6C"/>
    <w:rsid w:val="00C96C2C"/>
    <w:rsid w:val="00C973F6"/>
    <w:rsid w:val="00CA24B7"/>
    <w:rsid w:val="00CA2B15"/>
    <w:rsid w:val="00CA2CE9"/>
    <w:rsid w:val="00CA30CA"/>
    <w:rsid w:val="00CA4181"/>
    <w:rsid w:val="00CA5110"/>
    <w:rsid w:val="00CB06DD"/>
    <w:rsid w:val="00CB0AA1"/>
    <w:rsid w:val="00CB1E6B"/>
    <w:rsid w:val="00CB1ED6"/>
    <w:rsid w:val="00CB3C04"/>
    <w:rsid w:val="00CB448D"/>
    <w:rsid w:val="00CC0B7D"/>
    <w:rsid w:val="00CC131C"/>
    <w:rsid w:val="00CC28F9"/>
    <w:rsid w:val="00CC3C55"/>
    <w:rsid w:val="00CC5A92"/>
    <w:rsid w:val="00CC75B0"/>
    <w:rsid w:val="00CC7F9A"/>
    <w:rsid w:val="00CD0BE5"/>
    <w:rsid w:val="00CD284D"/>
    <w:rsid w:val="00CD479F"/>
    <w:rsid w:val="00CD6843"/>
    <w:rsid w:val="00CD69A3"/>
    <w:rsid w:val="00CD7DBD"/>
    <w:rsid w:val="00CE11C1"/>
    <w:rsid w:val="00CE1910"/>
    <w:rsid w:val="00CE3827"/>
    <w:rsid w:val="00CF1F18"/>
    <w:rsid w:val="00CF2E01"/>
    <w:rsid w:val="00CF3C30"/>
    <w:rsid w:val="00CF6F5F"/>
    <w:rsid w:val="00D008E6"/>
    <w:rsid w:val="00D05CD2"/>
    <w:rsid w:val="00D0665C"/>
    <w:rsid w:val="00D12E27"/>
    <w:rsid w:val="00D130E2"/>
    <w:rsid w:val="00D20074"/>
    <w:rsid w:val="00D21F93"/>
    <w:rsid w:val="00D224B6"/>
    <w:rsid w:val="00D2604B"/>
    <w:rsid w:val="00D30277"/>
    <w:rsid w:val="00D30D55"/>
    <w:rsid w:val="00D33A8F"/>
    <w:rsid w:val="00D342EB"/>
    <w:rsid w:val="00D34C3D"/>
    <w:rsid w:val="00D40595"/>
    <w:rsid w:val="00D416BF"/>
    <w:rsid w:val="00D425C9"/>
    <w:rsid w:val="00D42660"/>
    <w:rsid w:val="00D429CD"/>
    <w:rsid w:val="00D43E89"/>
    <w:rsid w:val="00D467CD"/>
    <w:rsid w:val="00D46991"/>
    <w:rsid w:val="00D50F28"/>
    <w:rsid w:val="00D53ABF"/>
    <w:rsid w:val="00D55A32"/>
    <w:rsid w:val="00D55FAE"/>
    <w:rsid w:val="00D5727E"/>
    <w:rsid w:val="00D61257"/>
    <w:rsid w:val="00D63E5B"/>
    <w:rsid w:val="00D64327"/>
    <w:rsid w:val="00D65D2A"/>
    <w:rsid w:val="00D6652F"/>
    <w:rsid w:val="00D666CA"/>
    <w:rsid w:val="00D66D30"/>
    <w:rsid w:val="00D677E5"/>
    <w:rsid w:val="00D77E05"/>
    <w:rsid w:val="00D815E7"/>
    <w:rsid w:val="00D8223A"/>
    <w:rsid w:val="00D846CB"/>
    <w:rsid w:val="00D86DC4"/>
    <w:rsid w:val="00D8765D"/>
    <w:rsid w:val="00D87F0A"/>
    <w:rsid w:val="00D904C4"/>
    <w:rsid w:val="00D91697"/>
    <w:rsid w:val="00D916B3"/>
    <w:rsid w:val="00D920D8"/>
    <w:rsid w:val="00D93D36"/>
    <w:rsid w:val="00D96178"/>
    <w:rsid w:val="00D971A6"/>
    <w:rsid w:val="00D97DE3"/>
    <w:rsid w:val="00DB1256"/>
    <w:rsid w:val="00DB41AD"/>
    <w:rsid w:val="00DB4374"/>
    <w:rsid w:val="00DB4C29"/>
    <w:rsid w:val="00DB4D45"/>
    <w:rsid w:val="00DB6128"/>
    <w:rsid w:val="00DB66C6"/>
    <w:rsid w:val="00DB6C62"/>
    <w:rsid w:val="00DC3981"/>
    <w:rsid w:val="00DC4005"/>
    <w:rsid w:val="00DC7C71"/>
    <w:rsid w:val="00DD1C25"/>
    <w:rsid w:val="00DD428A"/>
    <w:rsid w:val="00DD6020"/>
    <w:rsid w:val="00DD79D9"/>
    <w:rsid w:val="00DF0055"/>
    <w:rsid w:val="00DF1DBF"/>
    <w:rsid w:val="00DF21B9"/>
    <w:rsid w:val="00DF5DAC"/>
    <w:rsid w:val="00DF6EA5"/>
    <w:rsid w:val="00E0099D"/>
    <w:rsid w:val="00E03502"/>
    <w:rsid w:val="00E039B9"/>
    <w:rsid w:val="00E04B7A"/>
    <w:rsid w:val="00E103FE"/>
    <w:rsid w:val="00E13DA8"/>
    <w:rsid w:val="00E17937"/>
    <w:rsid w:val="00E20B7A"/>
    <w:rsid w:val="00E21B05"/>
    <w:rsid w:val="00E2265D"/>
    <w:rsid w:val="00E23062"/>
    <w:rsid w:val="00E2528A"/>
    <w:rsid w:val="00E26B24"/>
    <w:rsid w:val="00E307E7"/>
    <w:rsid w:val="00E312EF"/>
    <w:rsid w:val="00E342E1"/>
    <w:rsid w:val="00E35B10"/>
    <w:rsid w:val="00E41A77"/>
    <w:rsid w:val="00E436E5"/>
    <w:rsid w:val="00E44273"/>
    <w:rsid w:val="00E4651A"/>
    <w:rsid w:val="00E476C2"/>
    <w:rsid w:val="00E52135"/>
    <w:rsid w:val="00E52566"/>
    <w:rsid w:val="00E534BE"/>
    <w:rsid w:val="00E54E15"/>
    <w:rsid w:val="00E563C1"/>
    <w:rsid w:val="00E5648B"/>
    <w:rsid w:val="00E57AE0"/>
    <w:rsid w:val="00E60B42"/>
    <w:rsid w:val="00E61554"/>
    <w:rsid w:val="00E63EF4"/>
    <w:rsid w:val="00E6535C"/>
    <w:rsid w:val="00E6740C"/>
    <w:rsid w:val="00E67C98"/>
    <w:rsid w:val="00E70723"/>
    <w:rsid w:val="00E72EC0"/>
    <w:rsid w:val="00E73212"/>
    <w:rsid w:val="00E74C97"/>
    <w:rsid w:val="00E74D1E"/>
    <w:rsid w:val="00E74DD2"/>
    <w:rsid w:val="00E75EF7"/>
    <w:rsid w:val="00E7621E"/>
    <w:rsid w:val="00E77EEA"/>
    <w:rsid w:val="00E802AA"/>
    <w:rsid w:val="00E85FD2"/>
    <w:rsid w:val="00E87FC1"/>
    <w:rsid w:val="00E90333"/>
    <w:rsid w:val="00E935F8"/>
    <w:rsid w:val="00E938ED"/>
    <w:rsid w:val="00E96726"/>
    <w:rsid w:val="00EA1F25"/>
    <w:rsid w:val="00EA35DD"/>
    <w:rsid w:val="00EA6223"/>
    <w:rsid w:val="00EB04AF"/>
    <w:rsid w:val="00EB3051"/>
    <w:rsid w:val="00EB7E41"/>
    <w:rsid w:val="00EC0461"/>
    <w:rsid w:val="00EC23CF"/>
    <w:rsid w:val="00EC3918"/>
    <w:rsid w:val="00EC6E18"/>
    <w:rsid w:val="00ED2A85"/>
    <w:rsid w:val="00ED45DE"/>
    <w:rsid w:val="00ED4EC5"/>
    <w:rsid w:val="00ED4F4F"/>
    <w:rsid w:val="00ED59A5"/>
    <w:rsid w:val="00ED618B"/>
    <w:rsid w:val="00EE051E"/>
    <w:rsid w:val="00EE1E7B"/>
    <w:rsid w:val="00EE2620"/>
    <w:rsid w:val="00EE77DC"/>
    <w:rsid w:val="00EF216A"/>
    <w:rsid w:val="00EF7255"/>
    <w:rsid w:val="00F016F9"/>
    <w:rsid w:val="00F025D0"/>
    <w:rsid w:val="00F03310"/>
    <w:rsid w:val="00F03843"/>
    <w:rsid w:val="00F05E51"/>
    <w:rsid w:val="00F07283"/>
    <w:rsid w:val="00F10A8A"/>
    <w:rsid w:val="00F132D4"/>
    <w:rsid w:val="00F14846"/>
    <w:rsid w:val="00F14C67"/>
    <w:rsid w:val="00F1516D"/>
    <w:rsid w:val="00F1529A"/>
    <w:rsid w:val="00F220DF"/>
    <w:rsid w:val="00F238C9"/>
    <w:rsid w:val="00F24088"/>
    <w:rsid w:val="00F24327"/>
    <w:rsid w:val="00F26720"/>
    <w:rsid w:val="00F26999"/>
    <w:rsid w:val="00F26A32"/>
    <w:rsid w:val="00F27F9E"/>
    <w:rsid w:val="00F31A0C"/>
    <w:rsid w:val="00F31B29"/>
    <w:rsid w:val="00F33059"/>
    <w:rsid w:val="00F346C3"/>
    <w:rsid w:val="00F34DEA"/>
    <w:rsid w:val="00F37DFF"/>
    <w:rsid w:val="00F40F51"/>
    <w:rsid w:val="00F43114"/>
    <w:rsid w:val="00F44355"/>
    <w:rsid w:val="00F451B4"/>
    <w:rsid w:val="00F52086"/>
    <w:rsid w:val="00F53F20"/>
    <w:rsid w:val="00F542C1"/>
    <w:rsid w:val="00F60F32"/>
    <w:rsid w:val="00F618C1"/>
    <w:rsid w:val="00F61FCA"/>
    <w:rsid w:val="00F621AF"/>
    <w:rsid w:val="00F62A1C"/>
    <w:rsid w:val="00F63E0C"/>
    <w:rsid w:val="00F63F4B"/>
    <w:rsid w:val="00F63FC2"/>
    <w:rsid w:val="00F64CFE"/>
    <w:rsid w:val="00F65999"/>
    <w:rsid w:val="00F66719"/>
    <w:rsid w:val="00F670B3"/>
    <w:rsid w:val="00F6718D"/>
    <w:rsid w:val="00F67EF0"/>
    <w:rsid w:val="00F70885"/>
    <w:rsid w:val="00F70AA3"/>
    <w:rsid w:val="00F72BF6"/>
    <w:rsid w:val="00F81F98"/>
    <w:rsid w:val="00F83075"/>
    <w:rsid w:val="00F8430B"/>
    <w:rsid w:val="00F90F54"/>
    <w:rsid w:val="00F91BE3"/>
    <w:rsid w:val="00F961D8"/>
    <w:rsid w:val="00F9794A"/>
    <w:rsid w:val="00FA0387"/>
    <w:rsid w:val="00FA0771"/>
    <w:rsid w:val="00FA0D1D"/>
    <w:rsid w:val="00FA1065"/>
    <w:rsid w:val="00FA28D7"/>
    <w:rsid w:val="00FA384B"/>
    <w:rsid w:val="00FA4551"/>
    <w:rsid w:val="00FB099E"/>
    <w:rsid w:val="00FB1223"/>
    <w:rsid w:val="00FB1D31"/>
    <w:rsid w:val="00FB2C11"/>
    <w:rsid w:val="00FB3108"/>
    <w:rsid w:val="00FB52A2"/>
    <w:rsid w:val="00FC4B78"/>
    <w:rsid w:val="00FD0A35"/>
    <w:rsid w:val="00FD48F7"/>
    <w:rsid w:val="00FD53C9"/>
    <w:rsid w:val="00FE1D76"/>
    <w:rsid w:val="00FE350E"/>
    <w:rsid w:val="00FE3AC9"/>
    <w:rsid w:val="00FE6FC9"/>
    <w:rsid w:val="00FF0FD0"/>
    <w:rsid w:val="00FF2FA0"/>
    <w:rsid w:val="00FF50A2"/>
    <w:rsid w:val="00FF66CA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6B967"/>
  <w15:docId w15:val="{4F3CF041-92F3-40A9-B105-9A6E3F4A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04A"/>
    <w:rPr>
      <w:lang w:val="en-US" w:eastAsia="en-US"/>
    </w:rPr>
  </w:style>
  <w:style w:type="paragraph" w:styleId="Heading1">
    <w:name w:val="heading 1"/>
    <w:basedOn w:val="Normal"/>
    <w:next w:val="Normal"/>
    <w:qFormat/>
    <w:rsid w:val="0075545B"/>
    <w:pPr>
      <w:keepNext/>
      <w:jc w:val="right"/>
      <w:outlineLvl w:val="0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E13DA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styleId="Subtitle">
    <w:name w:val="Subtitle"/>
    <w:basedOn w:val="Normal"/>
    <w:qFormat/>
    <w:pPr>
      <w:tabs>
        <w:tab w:val="left" w:pos="4320"/>
      </w:tabs>
    </w:pPr>
    <w:rPr>
      <w:sz w:val="28"/>
    </w:rPr>
  </w:style>
  <w:style w:type="paragraph" w:styleId="BodyText2">
    <w:name w:val="Body Text 2"/>
    <w:basedOn w:val="Normal"/>
    <w:pPr>
      <w:spacing w:line="360" w:lineRule="auto"/>
      <w:jc w:val="both"/>
    </w:pPr>
    <w:rPr>
      <w:sz w:val="28"/>
      <w:szCs w:val="24"/>
    </w:rPr>
  </w:style>
  <w:style w:type="paragraph" w:styleId="DocumentMap">
    <w:name w:val="Document Map"/>
    <w:basedOn w:val="Normal"/>
    <w:semiHidden/>
    <w:rsid w:val="005F52D5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75545B"/>
    <w:pPr>
      <w:spacing w:after="120"/>
    </w:pPr>
  </w:style>
  <w:style w:type="paragraph" w:styleId="BodyText3">
    <w:name w:val="Body Text 3"/>
    <w:basedOn w:val="Normal"/>
    <w:rsid w:val="0075545B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024D4"/>
    <w:pPr>
      <w:ind w:left="720"/>
    </w:pPr>
  </w:style>
  <w:style w:type="character" w:customStyle="1" w:styleId="style12">
    <w:name w:val="style12"/>
    <w:rsid w:val="00F60F32"/>
    <w:rPr>
      <w:rFonts w:ascii="Arial" w:hAnsi="Arial" w:cs="Arial" w:hint="default"/>
      <w:b/>
      <w:bCs/>
      <w:sz w:val="21"/>
      <w:szCs w:val="21"/>
    </w:rPr>
  </w:style>
  <w:style w:type="character" w:customStyle="1" w:styleId="apple-style-span">
    <w:name w:val="apple-style-span"/>
    <w:basedOn w:val="DefaultParagraphFont"/>
    <w:rsid w:val="00A863B4"/>
  </w:style>
  <w:style w:type="character" w:customStyle="1" w:styleId="apple-converted-space">
    <w:name w:val="apple-converted-space"/>
    <w:basedOn w:val="DefaultParagraphFont"/>
    <w:rsid w:val="00A863B4"/>
  </w:style>
  <w:style w:type="table" w:styleId="TableGrid">
    <w:name w:val="Table Grid"/>
    <w:basedOn w:val="TableNormal"/>
    <w:rsid w:val="000D7A6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C51B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420B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420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B79E7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FA1065"/>
    <w:rPr>
      <w:b/>
      <w:bCs/>
    </w:rPr>
  </w:style>
  <w:style w:type="paragraph" w:customStyle="1" w:styleId="a">
    <w:name w:val="_"/>
    <w:rsid w:val="000A1AA4"/>
    <w:pPr>
      <w:widowControl w:val="0"/>
      <w:autoSpaceDE w:val="0"/>
      <w:autoSpaceDN w:val="0"/>
      <w:adjustRightInd w:val="0"/>
      <w:ind w:left="-1440"/>
      <w:jc w:val="both"/>
    </w:pPr>
    <w:rPr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19651D"/>
    <w:rPr>
      <w:i/>
      <w:iCs/>
    </w:rPr>
  </w:style>
  <w:style w:type="paragraph" w:customStyle="1" w:styleId="xmsonormal">
    <w:name w:val="x_msonormal"/>
    <w:basedOn w:val="Normal"/>
    <w:rsid w:val="005938EB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F65999"/>
    <w:rPr>
      <w:color w:val="800080"/>
      <w:u w:val="single"/>
    </w:rPr>
  </w:style>
  <w:style w:type="character" w:customStyle="1" w:styleId="blue">
    <w:name w:val="blue"/>
    <w:basedOn w:val="DefaultParagraphFont"/>
    <w:rsid w:val="00CC131C"/>
  </w:style>
  <w:style w:type="paragraph" w:styleId="Header">
    <w:name w:val="header"/>
    <w:basedOn w:val="Normal"/>
    <w:link w:val="HeaderChar"/>
    <w:rsid w:val="002171D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171D0"/>
    <w:rPr>
      <w:lang w:val="en-US" w:eastAsia="en-US"/>
    </w:rPr>
  </w:style>
  <w:style w:type="paragraph" w:styleId="Footer">
    <w:name w:val="footer"/>
    <w:basedOn w:val="Normal"/>
    <w:link w:val="FooterChar"/>
    <w:rsid w:val="002171D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171D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684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6709">
          <w:marLeft w:val="150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nutritionintl.org/in-the-world/asia/indi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si.org.in/psiindi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ortheastltd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vertyactionlab.org/south-as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lfppt.org/" TargetMode="External"/><Relationship Id="rId10" Type="http://schemas.openxmlformats.org/officeDocument/2006/relationships/hyperlink" Target="mailto:msrinivas.mi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rinivas_mit@rediffmail.com" TargetMode="External"/><Relationship Id="rId14" Type="http://schemas.openxmlformats.org/officeDocument/2006/relationships/hyperlink" Target="http://www.allianceindia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ropbox\MSR\Personal\JPAL%20FINANCE%20MANAGER%20DEC2%202015\Updated%20CV\CV%20-%20Srinivasa%20Rao%20Mittapall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B45F8-56E3-4E19-8C0C-61A73AA8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- Srinivasa Rao Mittapally</Template>
  <TotalTime>60</TotalTime>
  <Pages>2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Dated : 04</vt:lpstr>
    </vt:vector>
  </TitlesOfParts>
  <Company>Micronutrient Initiative</Company>
  <LinksUpToDate>false</LinksUpToDate>
  <CharactersWithSpaces>5697</CharactersWithSpaces>
  <SharedDoc>false</SharedDoc>
  <HLinks>
    <vt:vector size="48" baseType="variant">
      <vt:variant>
        <vt:i4>4390932</vt:i4>
      </vt:variant>
      <vt:variant>
        <vt:i4>21</vt:i4>
      </vt:variant>
      <vt:variant>
        <vt:i4>0</vt:i4>
      </vt:variant>
      <vt:variant>
        <vt:i4>5</vt:i4>
      </vt:variant>
      <vt:variant>
        <vt:lpwstr>https://www.northeastltd.com/</vt:lpwstr>
      </vt:variant>
      <vt:variant>
        <vt:lpwstr/>
      </vt:variant>
      <vt:variant>
        <vt:i4>2490416</vt:i4>
      </vt:variant>
      <vt:variant>
        <vt:i4>18</vt:i4>
      </vt:variant>
      <vt:variant>
        <vt:i4>0</vt:i4>
      </vt:variant>
      <vt:variant>
        <vt:i4>5</vt:i4>
      </vt:variant>
      <vt:variant>
        <vt:lpwstr>http://www.hlfppt.org/</vt:lpwstr>
      </vt:variant>
      <vt:variant>
        <vt:lpwstr/>
      </vt:variant>
      <vt:variant>
        <vt:i4>4194309</vt:i4>
      </vt:variant>
      <vt:variant>
        <vt:i4>15</vt:i4>
      </vt:variant>
      <vt:variant>
        <vt:i4>0</vt:i4>
      </vt:variant>
      <vt:variant>
        <vt:i4>5</vt:i4>
      </vt:variant>
      <vt:variant>
        <vt:lpwstr>http://www.allianceindia.org/</vt:lpwstr>
      </vt:variant>
      <vt:variant>
        <vt:lpwstr/>
      </vt:variant>
      <vt:variant>
        <vt:i4>2818157</vt:i4>
      </vt:variant>
      <vt:variant>
        <vt:i4>12</vt:i4>
      </vt:variant>
      <vt:variant>
        <vt:i4>0</vt:i4>
      </vt:variant>
      <vt:variant>
        <vt:i4>5</vt:i4>
      </vt:variant>
      <vt:variant>
        <vt:lpwstr>https://www.nutritionintl.org/in-the-world/asia/india/</vt:lpwstr>
      </vt:variant>
      <vt:variant>
        <vt:lpwstr/>
      </vt:variant>
      <vt:variant>
        <vt:i4>6488097</vt:i4>
      </vt:variant>
      <vt:variant>
        <vt:i4>9</vt:i4>
      </vt:variant>
      <vt:variant>
        <vt:i4>0</vt:i4>
      </vt:variant>
      <vt:variant>
        <vt:i4>5</vt:i4>
      </vt:variant>
      <vt:variant>
        <vt:lpwstr>http://www.psi.org.in/psiindia/</vt:lpwstr>
      </vt:variant>
      <vt:variant>
        <vt:lpwstr/>
      </vt:variant>
      <vt:variant>
        <vt:i4>2883710</vt:i4>
      </vt:variant>
      <vt:variant>
        <vt:i4>6</vt:i4>
      </vt:variant>
      <vt:variant>
        <vt:i4>0</vt:i4>
      </vt:variant>
      <vt:variant>
        <vt:i4>5</vt:i4>
      </vt:variant>
      <vt:variant>
        <vt:lpwstr>https://www.povertyactionlab.org/south-asia</vt:lpwstr>
      </vt:variant>
      <vt:variant>
        <vt:lpwstr/>
      </vt:variant>
      <vt:variant>
        <vt:i4>7012378</vt:i4>
      </vt:variant>
      <vt:variant>
        <vt:i4>3</vt:i4>
      </vt:variant>
      <vt:variant>
        <vt:i4>0</vt:i4>
      </vt:variant>
      <vt:variant>
        <vt:i4>5</vt:i4>
      </vt:variant>
      <vt:variant>
        <vt:lpwstr>mailto:msrinivas.mit@gmail.com</vt:lpwstr>
      </vt:variant>
      <vt:variant>
        <vt:lpwstr/>
      </vt:variant>
      <vt:variant>
        <vt:i4>7274623</vt:i4>
      </vt:variant>
      <vt:variant>
        <vt:i4>0</vt:i4>
      </vt:variant>
      <vt:variant>
        <vt:i4>0</vt:i4>
      </vt:variant>
      <vt:variant>
        <vt:i4>5</vt:i4>
      </vt:variant>
      <vt:variant>
        <vt:lpwstr>mailto:srinivas_mit@rediffmail.com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Dated : 04</dc:title>
  <dc:creator>Srinivasa Rao</dc:creator>
  <cp:lastModifiedBy>LENOVO</cp:lastModifiedBy>
  <cp:revision>14</cp:revision>
  <cp:lastPrinted>2006-09-10T07:04:00Z</cp:lastPrinted>
  <dcterms:created xsi:type="dcterms:W3CDTF">2017-08-22T11:22:00Z</dcterms:created>
  <dcterms:modified xsi:type="dcterms:W3CDTF">2022-05-06T09:05:00Z</dcterms:modified>
</cp:coreProperties>
</file>